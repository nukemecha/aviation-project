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DF08" w14:textId="77777777" w:rsidR="00F61782" w:rsidRDefault="00F61782"/>
    <w:p w14:paraId="085F0114" w14:textId="007FC67A" w:rsidR="00857411" w:rsidRDefault="00480789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43EA95FF" wp14:editId="1C445673">
                <wp:simplePos x="0" y="0"/>
                <wp:positionH relativeFrom="page">
                  <wp:posOffset>2197404</wp:posOffset>
                </wp:positionH>
                <wp:positionV relativeFrom="page">
                  <wp:posOffset>208722</wp:posOffset>
                </wp:positionV>
                <wp:extent cx="5648325" cy="980440"/>
                <wp:effectExtent l="9525" t="0" r="9525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980440"/>
                          <a:chOff x="1674" y="1080"/>
                          <a:chExt cx="8895" cy="1544"/>
                        </a:xfrm>
                      </wpg:grpSpPr>
                      <wps:wsp>
                        <wps:cNvPr id="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748" y="1080"/>
                            <a:ext cx="8745" cy="1544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9900">
                                    <a:alpha val="63921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74" y="1254"/>
                            <a:ext cx="8895" cy="1187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64999"/>
                            </a:scheme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88561" w14:textId="77777777" w:rsidR="00305B97" w:rsidRPr="00F8245A" w:rsidRDefault="00305B97" w:rsidP="00AD70F5">
                              <w:pPr>
                                <w:pStyle w:val="Title1"/>
                              </w:pPr>
                              <w:r w:rsidRPr="00F8245A">
                                <w:t>T</w:t>
                              </w:r>
                              <w:r w:rsidRPr="00AD70F5">
                                <w:t xml:space="preserve">O </w:t>
                              </w:r>
                              <w:r w:rsidRPr="00F8245A">
                                <w:t xml:space="preserve">DO </w:t>
                              </w:r>
                              <w:r w:rsidRPr="002F4361"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95FF" id="Group 12" o:spid="_x0000_s1026" style="position:absolute;margin-left:173pt;margin-top:16.45pt;width:444.75pt;height:77.2pt;z-index:251652096;mso-position-horizontal-relative:page;mso-position-vertical-relative:page" coordorigin="1674,1080" coordsize="8895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" o:allowincell="f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1748;top:1080;width:8745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" filled="t" fillcolor="#f79646 [3209]" stroked="f" strokecolor="#c90">
                  <v:fill opacity="26214f"/>
                  <v:stroke opacity="41891f"/>
                </v:shape>
                <v:shape id="AutoShape 7" o:spid="_x0000_s1028" type="#_x0000_t186" style="position:absolute;left:1674;top:1254;width:8895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" filled="t" fillcolor="white [3212]" strokecolor="#333">
                  <v:fill opacity="42662f"/>
                  <v:stroke dashstyle="1 1" endcap="round"/>
                  <v:textbox inset="0,0,0,0">
                    <w:txbxContent>
                      <w:p w14:paraId="72D88561" w14:textId="77777777" w:rsidR="00305B97" w:rsidRPr="00F8245A" w:rsidRDefault="00305B97" w:rsidP="00AD70F5">
                        <w:pPr>
                          <w:pStyle w:val="Title1"/>
                        </w:pPr>
                        <w:r w:rsidRPr="00F8245A">
                          <w:t>T</w:t>
                        </w:r>
                        <w:r w:rsidRPr="00AD70F5">
                          <w:t xml:space="preserve">O </w:t>
                        </w:r>
                        <w:r w:rsidRPr="00F8245A">
                          <w:t xml:space="preserve">DO </w:t>
                        </w:r>
                        <w:r w:rsidRPr="002F4361">
                          <w:t>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EDF57C" w14:textId="03EF749D" w:rsidR="00F61782" w:rsidRDefault="00F61782"/>
    <w:p w14:paraId="14594C75" w14:textId="40D6D86E" w:rsidR="00F61782" w:rsidRDefault="00F61782"/>
    <w:p w14:paraId="0D39C915" w14:textId="7CE3EB4A" w:rsidR="00F61782" w:rsidRDefault="00F61782"/>
    <w:p w14:paraId="4EC66CB8" w14:textId="2D45ABFB" w:rsidR="00F61782" w:rsidRDefault="00F61782"/>
    <w:p w14:paraId="64E38D8E" w14:textId="77777777" w:rsidR="00F61782" w:rsidRPr="001A40CB" w:rsidRDefault="00F61782"/>
    <w:tbl>
      <w:tblPr>
        <w:tblStyle w:val="GridTable1Light"/>
        <w:tblW w:w="4611" w:type="pct"/>
        <w:tblLayout w:type="fixed"/>
        <w:tblLook w:val="01E0" w:firstRow="1" w:lastRow="1" w:firstColumn="1" w:lastColumn="1" w:noHBand="0" w:noVBand="0"/>
      </w:tblPr>
      <w:tblGrid>
        <w:gridCol w:w="1172"/>
        <w:gridCol w:w="1234"/>
        <w:gridCol w:w="3590"/>
        <w:gridCol w:w="1142"/>
        <w:gridCol w:w="1491"/>
        <w:gridCol w:w="1055"/>
        <w:gridCol w:w="3586"/>
      </w:tblGrid>
      <w:tr w:rsidR="00F61782" w:rsidRPr="000317D8" w14:paraId="2225212A" w14:textId="0B291BF0" w:rsidTr="0014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BC7F59" w14:textId="77777777" w:rsidR="00F61782" w:rsidRPr="000317D8" w:rsidRDefault="00F61782" w:rsidP="00AD70F5">
            <w:pPr>
              <w:pStyle w:val="Heading1"/>
              <w:outlineLvl w:val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1252" w:type="dxa"/>
          </w:tcPr>
          <w:p w14:paraId="456E660E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3650" w:type="dxa"/>
          </w:tcPr>
          <w:p w14:paraId="374DF011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what</w:t>
            </w:r>
          </w:p>
        </w:tc>
        <w:tc>
          <w:tcPr>
            <w:tcW w:w="1158" w:type="dxa"/>
          </w:tcPr>
          <w:p w14:paraId="43FF92DE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who</w:t>
            </w:r>
          </w:p>
        </w:tc>
        <w:tc>
          <w:tcPr>
            <w:tcW w:w="1514" w:type="dxa"/>
          </w:tcPr>
          <w:p w14:paraId="3EB22E8F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in progress</w:t>
            </w:r>
          </w:p>
        </w:tc>
        <w:tc>
          <w:tcPr>
            <w:tcW w:w="1070" w:type="dxa"/>
          </w:tcPr>
          <w:p w14:paraId="54B0EA9B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321898C" w14:textId="7DD77C11" w:rsidR="00F61782" w:rsidRPr="000317D8" w:rsidRDefault="00F61782" w:rsidP="00AD70F5">
            <w:pPr>
              <w:pStyle w:val="Heading1"/>
              <w:outlineLvl w:val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Comments</w:t>
            </w:r>
          </w:p>
        </w:tc>
      </w:tr>
      <w:tr w:rsidR="00F61782" w:rsidRPr="000317D8" w14:paraId="5BD10438" w14:textId="78A6A502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760E7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D15CCA4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4/4/2020</w:t>
            </w:r>
          </w:p>
        </w:tc>
        <w:tc>
          <w:tcPr>
            <w:tcW w:w="3650" w:type="dxa"/>
          </w:tcPr>
          <w:p w14:paraId="68586826" w14:textId="6DB083B8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Preliminary proposal and sel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0317D8">
              <w:rPr>
                <w:rFonts w:ascii="Calibri" w:hAnsi="Calibri" w:cs="Calibri"/>
                <w:sz w:val="20"/>
                <w:szCs w:val="20"/>
              </w:rPr>
              <w:t>ct a dataset</w:t>
            </w:r>
          </w:p>
        </w:tc>
        <w:tc>
          <w:tcPr>
            <w:tcW w:w="1158" w:type="dxa"/>
          </w:tcPr>
          <w:p w14:paraId="22A058F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1514" w:type="dxa"/>
          </w:tcPr>
          <w:p w14:paraId="7C81C96E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A1968A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2C15462C" w14:textId="74530063" w:rsidR="00F61782" w:rsidRPr="001433C6" w:rsidRDefault="001433C6" w:rsidP="001433C6">
            <w:pPr>
              <w:tabs>
                <w:tab w:val="left" w:pos="2254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F61782" w:rsidRPr="000317D8" w14:paraId="45EE0F85" w14:textId="4731D6FB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9BB69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CB91F1D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4/7/2020</w:t>
            </w:r>
          </w:p>
        </w:tc>
        <w:tc>
          <w:tcPr>
            <w:tcW w:w="3650" w:type="dxa"/>
          </w:tcPr>
          <w:p w14:paraId="64EB8E66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Second Proposal with mock up Visuals</w:t>
            </w:r>
          </w:p>
        </w:tc>
        <w:tc>
          <w:tcPr>
            <w:tcW w:w="1158" w:type="dxa"/>
          </w:tcPr>
          <w:p w14:paraId="3BC2CA6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ADC9C9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C70941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E114295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4E9DB34" w14:textId="57344171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64100" w14:textId="3D69770B" w:rsidR="00F61782" w:rsidRPr="000317D8" w:rsidRDefault="001433C6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252" w:type="dxa"/>
          </w:tcPr>
          <w:p w14:paraId="2E88751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920D4B9" w14:textId="77777777" w:rsidR="00F61782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ETL on CSV file</w:t>
            </w:r>
          </w:p>
          <w:p w14:paraId="4401CAC0" w14:textId="31E7D62D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Write the jupyter notebook with observations of the process used.</w:t>
            </w:r>
          </w:p>
        </w:tc>
        <w:tc>
          <w:tcPr>
            <w:tcW w:w="1158" w:type="dxa"/>
          </w:tcPr>
          <w:p w14:paraId="13CC1333" w14:textId="57201704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1514" w:type="dxa"/>
          </w:tcPr>
          <w:p w14:paraId="17095123" w14:textId="16647F80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B7A7BB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0ABF7ACC" w14:textId="4E47EDC6" w:rsidR="00F61782" w:rsidRPr="001433C6" w:rsidRDefault="00E17099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F61782" w:rsidRPr="000317D8" w14:paraId="6DE3651A" w14:textId="6ED6A96A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8B0FB1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3E5BCCF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F894449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Import CSV into Mongo DB</w:t>
            </w:r>
          </w:p>
        </w:tc>
        <w:tc>
          <w:tcPr>
            <w:tcW w:w="1158" w:type="dxa"/>
          </w:tcPr>
          <w:p w14:paraId="500DA4B9" w14:textId="0C2A0844" w:rsidR="00F61782" w:rsidRPr="001433C6" w:rsidRDefault="00E5381D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</w:t>
            </w:r>
          </w:p>
        </w:tc>
        <w:tc>
          <w:tcPr>
            <w:tcW w:w="1514" w:type="dxa"/>
          </w:tcPr>
          <w:p w14:paraId="36751EF4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46315700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C2E4863" w14:textId="381AD06A" w:rsidR="00F61782" w:rsidRPr="001433C6" w:rsidRDefault="00E17099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F61782" w:rsidRPr="000317D8" w14:paraId="5CE3E298" w14:textId="569BC1A0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AA88F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45427A4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B81B138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Flask app to pull data from Mongo DB</w:t>
            </w:r>
          </w:p>
        </w:tc>
        <w:tc>
          <w:tcPr>
            <w:tcW w:w="1158" w:type="dxa"/>
          </w:tcPr>
          <w:p w14:paraId="197887E3" w14:textId="673632E0" w:rsidR="00F61782" w:rsidRPr="001433C6" w:rsidRDefault="00E5381D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 S</w:t>
            </w:r>
          </w:p>
        </w:tc>
        <w:tc>
          <w:tcPr>
            <w:tcW w:w="1514" w:type="dxa"/>
          </w:tcPr>
          <w:p w14:paraId="4001E170" w14:textId="4DD9BE48" w:rsidR="00F61782" w:rsidRPr="001433C6" w:rsidRDefault="00E17099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332549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05FF1C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3B46B1D8" w14:textId="6BCBA3FA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8D4D6" w14:textId="7D564926" w:rsidR="00F61782" w:rsidRPr="000317D8" w:rsidRDefault="001433C6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252" w:type="dxa"/>
          </w:tcPr>
          <w:p w14:paraId="0F89D3A3" w14:textId="6AD6C3DA" w:rsidR="00F61782" w:rsidRPr="000317D8" w:rsidRDefault="001433C6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04/11</w:t>
            </w:r>
          </w:p>
        </w:tc>
        <w:tc>
          <w:tcPr>
            <w:tcW w:w="3650" w:type="dxa"/>
          </w:tcPr>
          <w:p w14:paraId="3588C90A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Index.html for front end. CSS file</w:t>
            </w:r>
          </w:p>
        </w:tc>
        <w:tc>
          <w:tcPr>
            <w:tcW w:w="1158" w:type="dxa"/>
          </w:tcPr>
          <w:p w14:paraId="5B9560A5" w14:textId="29335722" w:rsidR="00F61782" w:rsidRPr="001433C6" w:rsidRDefault="001433C6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1514" w:type="dxa"/>
          </w:tcPr>
          <w:p w14:paraId="0CA975E2" w14:textId="09405826" w:rsidR="00F61782" w:rsidRPr="001433C6" w:rsidRDefault="00E17099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C1C0DB5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7E5EA69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321C04F1" w14:textId="102A5AA8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21843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AD8DB4F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6C62568A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JavaScript code to create and insert interactive visualizations</w:t>
            </w:r>
          </w:p>
        </w:tc>
        <w:tc>
          <w:tcPr>
            <w:tcW w:w="1158" w:type="dxa"/>
          </w:tcPr>
          <w:p w14:paraId="139EDB41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04E0E79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D8E2B3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3E4AA7C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50F93A8E" w14:textId="366D2D84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F65AF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410D2953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0F71C69" w14:textId="6C807FCD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Land page with aviation summary, possible video, or picture. </w:t>
            </w:r>
          </w:p>
        </w:tc>
        <w:tc>
          <w:tcPr>
            <w:tcW w:w="1158" w:type="dxa"/>
          </w:tcPr>
          <w:p w14:paraId="1309B805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6E5636B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923E446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577EBF6" w14:textId="0AEBA955" w:rsidR="00F61782" w:rsidRPr="001433C6" w:rsidRDefault="00E5381D" w:rsidP="00E5381D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Write it at the end</w:t>
            </w:r>
          </w:p>
        </w:tc>
      </w:tr>
      <w:tr w:rsidR="00F61782" w:rsidRPr="000317D8" w14:paraId="62B8D174" w14:textId="34A3E907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482D5C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000D8B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1B87E551" w14:textId="60387560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Time_Keeps_On_Ticking and write a paragraph with the results of the chart</w:t>
            </w:r>
          </w:p>
        </w:tc>
        <w:tc>
          <w:tcPr>
            <w:tcW w:w="1158" w:type="dxa"/>
          </w:tcPr>
          <w:p w14:paraId="4775044E" w14:textId="32208B21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Jin</w:t>
            </w:r>
          </w:p>
        </w:tc>
        <w:tc>
          <w:tcPr>
            <w:tcW w:w="1514" w:type="dxa"/>
          </w:tcPr>
          <w:p w14:paraId="6F3300CB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2B2717F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0F2F6EE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5BACA37" w14:textId="29BEB16B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483172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79DC83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B17C697" w14:textId="114C730E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Country map with markers show the accident city lat&amp;long and add a paragraph with the observations</w:t>
            </w:r>
          </w:p>
        </w:tc>
        <w:tc>
          <w:tcPr>
            <w:tcW w:w="1158" w:type="dxa"/>
          </w:tcPr>
          <w:p w14:paraId="3A2A876A" w14:textId="33423B0B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</w:t>
            </w:r>
          </w:p>
        </w:tc>
        <w:tc>
          <w:tcPr>
            <w:tcW w:w="1514" w:type="dxa"/>
          </w:tcPr>
          <w:p w14:paraId="0C99D151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03FFC1CF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3A9285F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5974C728" w14:textId="5B7E7776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EC534E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A44C170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7D4A47B" w14:textId="637EA4CA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Different types of injuries each year by country</w:t>
            </w:r>
          </w:p>
        </w:tc>
        <w:tc>
          <w:tcPr>
            <w:tcW w:w="1158" w:type="dxa"/>
          </w:tcPr>
          <w:p w14:paraId="43B6D57B" w14:textId="2869317B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</w:t>
            </w:r>
            <w:r w:rsidR="003E1B10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514" w:type="dxa"/>
          </w:tcPr>
          <w:p w14:paraId="58289E8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955BE5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DB9D77D" w14:textId="4F19FF70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AAF2118" w14:textId="7D8CA648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092D6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B1FF3DB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03DAE2D1" w14:textId="4EF89CE7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Global heat map accident by year and add a paragraph with the observations</w:t>
            </w:r>
          </w:p>
        </w:tc>
        <w:tc>
          <w:tcPr>
            <w:tcW w:w="1158" w:type="dxa"/>
          </w:tcPr>
          <w:p w14:paraId="7F3C1F9F" w14:textId="1E746854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</w:t>
            </w:r>
          </w:p>
        </w:tc>
        <w:tc>
          <w:tcPr>
            <w:tcW w:w="1514" w:type="dxa"/>
          </w:tcPr>
          <w:p w14:paraId="409623B4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AE47D7E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7D40A20" w14:textId="3369458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7F7B90A2" w14:textId="3C952BBE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9552C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A95C449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E97E149" w14:textId="14F32997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Bar chart of different type of injuries by year by month globally (New JS library</w:t>
            </w:r>
            <w:r w:rsidRPr="00E5381D">
              <w:rPr>
                <w:rFonts w:ascii="Calibri" w:hAnsi="Calibri" w:cs="Calibri"/>
                <w:i/>
                <w:iCs/>
                <w:sz w:val="20"/>
                <w:szCs w:val="20"/>
                <w:highlight w:val="yellow"/>
              </w:rPr>
              <w:t>, chart.js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) and add a paragraph with the observations</w:t>
            </w:r>
          </w:p>
        </w:tc>
        <w:tc>
          <w:tcPr>
            <w:tcW w:w="1158" w:type="dxa"/>
          </w:tcPr>
          <w:p w14:paraId="33AA9346" w14:textId="181B8EF7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1514" w:type="dxa"/>
          </w:tcPr>
          <w:p w14:paraId="31E0B188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40784BA" w14:textId="37D20F3D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1BBE1C1" w14:textId="12C07496" w:rsidR="00F61782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Need to be discusses</w:t>
            </w:r>
          </w:p>
        </w:tc>
      </w:tr>
      <w:tr w:rsidR="00F61782" w:rsidRPr="000317D8" w14:paraId="7861F15B" w14:textId="5FD078C3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68987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41AE6373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A2A1887" w14:textId="57A78FED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Aviation accident by make an model bar charts and add a paragraph with the observations</w:t>
            </w:r>
          </w:p>
        </w:tc>
        <w:tc>
          <w:tcPr>
            <w:tcW w:w="1158" w:type="dxa"/>
          </w:tcPr>
          <w:p w14:paraId="1BFBE683" w14:textId="4398637E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1514" w:type="dxa"/>
          </w:tcPr>
          <w:p w14:paraId="29C6DF8C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4D7ABAE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BB5ADE6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23DA6E6E" w14:textId="63DD4152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0753967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0C27FC50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5073F02" w14:textId="1E4AFCE5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Waterfall chart for Broad phase flight versus total injuries and add a paragraph with the observations</w:t>
            </w:r>
          </w:p>
        </w:tc>
        <w:tc>
          <w:tcPr>
            <w:tcW w:w="1158" w:type="dxa"/>
          </w:tcPr>
          <w:p w14:paraId="3209278A" w14:textId="17AAC3DE" w:rsidR="00F61782" w:rsidRPr="001433C6" w:rsidRDefault="00F94C6B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1514" w:type="dxa"/>
          </w:tcPr>
          <w:p w14:paraId="243E9DB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13470DC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A1FCEC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7E55E4" w:rsidRPr="000317D8" w14:paraId="3CF0C037" w14:textId="77777777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ABEBFB" w14:textId="77777777" w:rsidR="007E55E4" w:rsidRPr="000317D8" w:rsidRDefault="007E55E4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D88AFE2" w14:textId="77777777" w:rsidR="007E55E4" w:rsidRPr="000317D8" w:rsidRDefault="007E55E4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FD057AD" w14:textId="75239326" w:rsidR="007E55E4" w:rsidRPr="001433C6" w:rsidRDefault="007E55E4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Find a photo or short video</w:t>
            </w:r>
          </w:p>
        </w:tc>
        <w:tc>
          <w:tcPr>
            <w:tcW w:w="1158" w:type="dxa"/>
          </w:tcPr>
          <w:p w14:paraId="56C07B3C" w14:textId="77777777" w:rsidR="007E55E4" w:rsidRDefault="007E55E4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144A283" w14:textId="77777777" w:rsidR="007E55E4" w:rsidRPr="001433C6" w:rsidRDefault="007E55E4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311B3CC7" w14:textId="77777777" w:rsidR="007E55E4" w:rsidRPr="001433C6" w:rsidRDefault="007E55E4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7CF7792D" w14:textId="263840D2" w:rsidR="007E55E4" w:rsidRPr="001433C6" w:rsidRDefault="00F5470E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Something Nice</w:t>
            </w:r>
          </w:p>
        </w:tc>
      </w:tr>
      <w:tr w:rsidR="00F61782" w:rsidRPr="000317D8" w14:paraId="12FC3FCC" w14:textId="714CF9B7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1E506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9FE25FB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603BD04" w14:textId="7264063D" w:rsidR="00F61782" w:rsidRPr="000317D8" w:rsidRDefault="001433C6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use a JS library not covered in class?</w:t>
            </w:r>
          </w:p>
        </w:tc>
        <w:tc>
          <w:tcPr>
            <w:tcW w:w="1158" w:type="dxa"/>
          </w:tcPr>
          <w:p w14:paraId="18770A16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29CABA59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615B9F54" w14:textId="55BF2C70" w:rsidR="00F61782" w:rsidRPr="001433C6" w:rsidRDefault="003E1B10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114D59F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0C514542" w14:textId="0753FD39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282642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0950B82D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8B6561C" w14:textId="512088BC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interactive visualizations?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58" w:type="dxa"/>
          </w:tcPr>
          <w:p w14:paraId="0612601E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9FE20C4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753BA5B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C26199F" w14:textId="682A770D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This project will have interactive visualization</w:t>
            </w:r>
          </w:p>
        </w:tc>
      </w:tr>
      <w:tr w:rsidR="001433C6" w:rsidRPr="000317D8" w14:paraId="3F767901" w14:textId="1CB1BF28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4DABE7C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6CA55C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B4A0FCE" w14:textId="402616FF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minimum 3 views?</w:t>
            </w:r>
          </w:p>
        </w:tc>
        <w:tc>
          <w:tcPr>
            <w:tcW w:w="1158" w:type="dxa"/>
          </w:tcPr>
          <w:p w14:paraId="734D418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5D8B7C1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60E58EF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69FF2590" w14:textId="104D1659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1433C6" w:rsidRPr="000317D8" w14:paraId="33D26A1B" w14:textId="7C5102D0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0CED56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DF9CB24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22F3082F" w14:textId="785F0269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dataset have &gt;= 100 records</w:t>
            </w:r>
          </w:p>
        </w:tc>
        <w:tc>
          <w:tcPr>
            <w:tcW w:w="1158" w:type="dxa"/>
          </w:tcPr>
          <w:p w14:paraId="608DC053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9181468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6BD3B4F7" w14:textId="6FEC6B2E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AE5EF48" w14:textId="5BD8B96C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1433C6" w:rsidRPr="000317D8" w14:paraId="478C0BC8" w14:textId="72197199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3D69BF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10E995C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81E1125" w14:textId="53D78D82" w:rsidR="001433C6" w:rsidRPr="000317D8" w:rsidRDefault="0088391C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Prepare presentation</w:t>
            </w:r>
            <w:r w:rsidR="00140FC6">
              <w:rPr>
                <w:rFonts w:ascii="Calibri" w:hAnsi="Calibri" w:cs="Calibri"/>
                <w:sz w:val="20"/>
                <w:szCs w:val="20"/>
              </w:rPr>
              <w:t xml:space="preserve"> for 10 minutes.</w:t>
            </w:r>
          </w:p>
        </w:tc>
        <w:tc>
          <w:tcPr>
            <w:tcW w:w="1158" w:type="dxa"/>
          </w:tcPr>
          <w:p w14:paraId="3484B785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281458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4562311" w14:textId="79145E29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527EF9E" w14:textId="59F701F4" w:rsidR="001433C6" w:rsidRPr="001433C6" w:rsidRDefault="0088391C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 recommend to define how we are going to do it</w:t>
            </w:r>
            <w:r w:rsidR="00140F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433C6" w:rsidRPr="000317D8" w14:paraId="2B4D6E6C" w14:textId="7820761C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ACD1DE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AFC262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650DE0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</w:tcPr>
          <w:p w14:paraId="77631C1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039A53A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E847A1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05FF7BA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7D810F03" w14:textId="4CAF4F3F" w:rsidTr="00140F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4" w:space="0" w:color="999999" w:themeColor="text1" w:themeTint="66"/>
            </w:tcBorders>
          </w:tcPr>
          <w:p w14:paraId="5491EE70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999999" w:themeColor="text1" w:themeTint="66"/>
            </w:tcBorders>
          </w:tcPr>
          <w:p w14:paraId="7D752A48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  <w:tcBorders>
              <w:bottom w:val="single" w:sz="4" w:space="0" w:color="999999" w:themeColor="text1" w:themeTint="66"/>
            </w:tcBorders>
          </w:tcPr>
          <w:p w14:paraId="12E40611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999999" w:themeColor="text1" w:themeTint="66"/>
            </w:tcBorders>
          </w:tcPr>
          <w:p w14:paraId="50C98208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  <w:tcBorders>
              <w:bottom w:val="single" w:sz="4" w:space="0" w:color="999999" w:themeColor="text1" w:themeTint="66"/>
            </w:tcBorders>
          </w:tcPr>
          <w:p w14:paraId="5D8E4E29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  <w:tcBorders>
              <w:bottom w:val="single" w:sz="4" w:space="0" w:color="999999" w:themeColor="text1" w:themeTint="66"/>
            </w:tcBorders>
          </w:tcPr>
          <w:p w14:paraId="37597242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  <w:tcBorders>
              <w:bottom w:val="single" w:sz="4" w:space="0" w:color="999999" w:themeColor="text1" w:themeTint="66"/>
            </w:tcBorders>
          </w:tcPr>
          <w:p w14:paraId="7C7FF1F5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240C3E64" w14:textId="53724E8C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29D967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F86333C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0A687771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</w:tcPr>
          <w:p w14:paraId="64BADA3A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F52DB6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8B7F3AE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633C2527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269520D9" w14:textId="156A3046" w:rsidTr="00140F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99999" w:themeColor="text1" w:themeTint="66"/>
            </w:tcBorders>
          </w:tcPr>
          <w:p w14:paraId="07BA250A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999999" w:themeColor="text1" w:themeTint="66"/>
            </w:tcBorders>
          </w:tcPr>
          <w:p w14:paraId="0B2BB5CC" w14:textId="77777777" w:rsidR="001433C6" w:rsidRPr="000317D8" w:rsidRDefault="001433C6" w:rsidP="001433C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999999" w:themeColor="text1" w:themeTint="66"/>
            </w:tcBorders>
          </w:tcPr>
          <w:p w14:paraId="26E9F953" w14:textId="77777777" w:rsidR="001433C6" w:rsidRPr="000317D8" w:rsidRDefault="001433C6" w:rsidP="001433C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999999" w:themeColor="text1" w:themeTint="66"/>
            </w:tcBorders>
          </w:tcPr>
          <w:p w14:paraId="790EB10D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single" w:sz="4" w:space="0" w:color="999999" w:themeColor="text1" w:themeTint="66"/>
            </w:tcBorders>
          </w:tcPr>
          <w:p w14:paraId="43AB4000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99999" w:themeColor="text1" w:themeTint="66"/>
            </w:tcBorders>
          </w:tcPr>
          <w:p w14:paraId="1BC318A5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  <w:tcBorders>
              <w:top w:val="single" w:sz="4" w:space="0" w:color="999999" w:themeColor="text1" w:themeTint="66"/>
            </w:tcBorders>
          </w:tcPr>
          <w:p w14:paraId="25CA9E82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</w:tbl>
    <w:p w14:paraId="0F5EA2E3" w14:textId="68265F3F" w:rsidR="000317D8" w:rsidRPr="000317D8" w:rsidRDefault="000317D8">
      <w:pPr>
        <w:rPr>
          <w:rFonts w:ascii="Calibri" w:hAnsi="Calibri" w:cs="Calibri"/>
          <w:sz w:val="20"/>
          <w:szCs w:val="20"/>
        </w:rPr>
      </w:pPr>
    </w:p>
    <w:p w14:paraId="2320E5C8" w14:textId="401BE0BB" w:rsidR="000317D8" w:rsidRDefault="000317D8"/>
    <w:tbl>
      <w:tblPr>
        <w:tblStyle w:val="GridTable1Light"/>
        <w:tblW w:w="8370" w:type="dxa"/>
        <w:tblInd w:w="1818" w:type="dxa"/>
        <w:tblLook w:val="0600" w:firstRow="0" w:lastRow="0" w:firstColumn="0" w:lastColumn="0" w:noHBand="1" w:noVBand="1"/>
      </w:tblPr>
      <w:tblGrid>
        <w:gridCol w:w="2790"/>
        <w:gridCol w:w="2790"/>
        <w:gridCol w:w="2790"/>
      </w:tblGrid>
      <w:tr w:rsidR="00140FC6" w:rsidRPr="00140FC6" w14:paraId="3AAACFF2" w14:textId="1E7FF49D" w:rsidTr="00140FC6">
        <w:trPr>
          <w:trHeight w:val="315"/>
        </w:trPr>
        <w:tc>
          <w:tcPr>
            <w:tcW w:w="2790" w:type="dxa"/>
            <w:hideMark/>
          </w:tcPr>
          <w:p w14:paraId="4ED0C88E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Team Members</w:t>
            </w:r>
          </w:p>
        </w:tc>
        <w:tc>
          <w:tcPr>
            <w:tcW w:w="2790" w:type="dxa"/>
          </w:tcPr>
          <w:p w14:paraId="25D12FF9" w14:textId="672DF49A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Presentation Time</w:t>
            </w:r>
          </w:p>
        </w:tc>
        <w:tc>
          <w:tcPr>
            <w:tcW w:w="2790" w:type="dxa"/>
          </w:tcPr>
          <w:p w14:paraId="2DD7F2BE" w14:textId="3FEB3642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Slide #</w:t>
            </w:r>
          </w:p>
        </w:tc>
      </w:tr>
      <w:tr w:rsidR="00140FC6" w:rsidRPr="00140FC6" w14:paraId="5FE328F1" w14:textId="50883658" w:rsidTr="00140FC6">
        <w:trPr>
          <w:trHeight w:val="315"/>
        </w:trPr>
        <w:tc>
          <w:tcPr>
            <w:tcW w:w="2790" w:type="dxa"/>
            <w:hideMark/>
          </w:tcPr>
          <w:p w14:paraId="45F84105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Daniel Murchison</w:t>
            </w:r>
          </w:p>
        </w:tc>
        <w:tc>
          <w:tcPr>
            <w:tcW w:w="2790" w:type="dxa"/>
          </w:tcPr>
          <w:p w14:paraId="1AE9BE8F" w14:textId="13A84A8C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1499A736" w14:textId="74097D90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1996CCCB" w14:textId="65B082E7" w:rsidTr="00140FC6">
        <w:trPr>
          <w:trHeight w:val="315"/>
        </w:trPr>
        <w:tc>
          <w:tcPr>
            <w:tcW w:w="2790" w:type="dxa"/>
            <w:hideMark/>
          </w:tcPr>
          <w:p w14:paraId="28A6945F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 xml:space="preserve">Edith Jimenez Mendez </w:t>
            </w:r>
          </w:p>
        </w:tc>
        <w:tc>
          <w:tcPr>
            <w:tcW w:w="2790" w:type="dxa"/>
          </w:tcPr>
          <w:p w14:paraId="7E60194E" w14:textId="5D54FDBA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3F9AD247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7FD79153" w14:textId="3181B906" w:rsidTr="00140FC6">
        <w:trPr>
          <w:trHeight w:val="315"/>
        </w:trPr>
        <w:tc>
          <w:tcPr>
            <w:tcW w:w="2790" w:type="dxa"/>
            <w:hideMark/>
          </w:tcPr>
          <w:p w14:paraId="493B37C6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Jin Dai</w:t>
            </w:r>
          </w:p>
        </w:tc>
        <w:tc>
          <w:tcPr>
            <w:tcW w:w="2790" w:type="dxa"/>
          </w:tcPr>
          <w:p w14:paraId="719AA003" w14:textId="2096B345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8A3DCBE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6EDE8275" w14:textId="21583C64" w:rsidTr="00140FC6">
        <w:trPr>
          <w:trHeight w:val="315"/>
        </w:trPr>
        <w:tc>
          <w:tcPr>
            <w:tcW w:w="2790" w:type="dxa"/>
            <w:hideMark/>
          </w:tcPr>
          <w:p w14:paraId="0BEF1AA9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Michael Gonzalez</w:t>
            </w:r>
          </w:p>
        </w:tc>
        <w:tc>
          <w:tcPr>
            <w:tcW w:w="2790" w:type="dxa"/>
          </w:tcPr>
          <w:p w14:paraId="246FC5CB" w14:textId="50682AB8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1119A39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4E54091E" w14:textId="2B566B01" w:rsidTr="00140FC6">
        <w:trPr>
          <w:trHeight w:val="315"/>
        </w:trPr>
        <w:tc>
          <w:tcPr>
            <w:tcW w:w="2790" w:type="dxa"/>
            <w:hideMark/>
          </w:tcPr>
          <w:p w14:paraId="693FC421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Mike Sammis</w:t>
            </w:r>
          </w:p>
        </w:tc>
        <w:tc>
          <w:tcPr>
            <w:tcW w:w="2790" w:type="dxa"/>
          </w:tcPr>
          <w:p w14:paraId="7B7DED06" w14:textId="473BA7B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2D53C73A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</w:tbl>
    <w:p w14:paraId="54D026FF" w14:textId="5074E72B" w:rsidR="000317D8" w:rsidRDefault="000317D8"/>
    <w:p w14:paraId="2FD530FE" w14:textId="20C547FB" w:rsidR="000317D8" w:rsidRDefault="000317D8"/>
    <w:p w14:paraId="4B673B81" w14:textId="52629D1A" w:rsidR="000317D8" w:rsidRDefault="000317D8"/>
    <w:p w14:paraId="2C31D519" w14:textId="77777777" w:rsidR="000317D8" w:rsidRDefault="000317D8"/>
    <w:p w14:paraId="387F6D9C" w14:textId="77777777" w:rsidR="000317D8" w:rsidRDefault="000317D8"/>
    <w:sectPr w:rsidR="000317D8" w:rsidSect="00F617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5914" w14:textId="77777777" w:rsidR="00007C1C" w:rsidRDefault="00007C1C">
      <w:r>
        <w:separator/>
      </w:r>
    </w:p>
  </w:endnote>
  <w:endnote w:type="continuationSeparator" w:id="0">
    <w:p w14:paraId="4E3FED9B" w14:textId="77777777" w:rsidR="00007C1C" w:rsidRDefault="0000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A115F" w14:textId="77777777" w:rsidR="00007C1C" w:rsidRDefault="00007C1C">
      <w:r>
        <w:separator/>
      </w:r>
    </w:p>
  </w:footnote>
  <w:footnote w:type="continuationSeparator" w:id="0">
    <w:p w14:paraId="34A57BDF" w14:textId="77777777" w:rsidR="00007C1C" w:rsidRDefault="00007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89"/>
    <w:rsid w:val="00007C1C"/>
    <w:rsid w:val="000317D8"/>
    <w:rsid w:val="00036CBE"/>
    <w:rsid w:val="0005132D"/>
    <w:rsid w:val="0006575E"/>
    <w:rsid w:val="000B72E5"/>
    <w:rsid w:val="000D4544"/>
    <w:rsid w:val="00114EA3"/>
    <w:rsid w:val="00140FC6"/>
    <w:rsid w:val="001433C6"/>
    <w:rsid w:val="00161F42"/>
    <w:rsid w:val="00176F06"/>
    <w:rsid w:val="00186F1E"/>
    <w:rsid w:val="001A40CB"/>
    <w:rsid w:val="001F0211"/>
    <w:rsid w:val="001F3A52"/>
    <w:rsid w:val="0020297B"/>
    <w:rsid w:val="00203218"/>
    <w:rsid w:val="0021044F"/>
    <w:rsid w:val="00246CDE"/>
    <w:rsid w:val="00254D70"/>
    <w:rsid w:val="00291AC4"/>
    <w:rsid w:val="002C590F"/>
    <w:rsid w:val="002E22E8"/>
    <w:rsid w:val="002E54F9"/>
    <w:rsid w:val="002F25A2"/>
    <w:rsid w:val="002F4361"/>
    <w:rsid w:val="002F5831"/>
    <w:rsid w:val="0030183D"/>
    <w:rsid w:val="00305B97"/>
    <w:rsid w:val="0030730A"/>
    <w:rsid w:val="00312E68"/>
    <w:rsid w:val="0031430F"/>
    <w:rsid w:val="00353F5D"/>
    <w:rsid w:val="003A64A2"/>
    <w:rsid w:val="003C2551"/>
    <w:rsid w:val="003D5806"/>
    <w:rsid w:val="003E1B10"/>
    <w:rsid w:val="003E3310"/>
    <w:rsid w:val="003F1406"/>
    <w:rsid w:val="003F1951"/>
    <w:rsid w:val="00404797"/>
    <w:rsid w:val="004056C2"/>
    <w:rsid w:val="00410AB5"/>
    <w:rsid w:val="004244C4"/>
    <w:rsid w:val="00462D57"/>
    <w:rsid w:val="00480789"/>
    <w:rsid w:val="004A02EC"/>
    <w:rsid w:val="004F0FCA"/>
    <w:rsid w:val="005031C2"/>
    <w:rsid w:val="0050626D"/>
    <w:rsid w:val="00507733"/>
    <w:rsid w:val="00546EAD"/>
    <w:rsid w:val="005554F4"/>
    <w:rsid w:val="00581442"/>
    <w:rsid w:val="005B64CE"/>
    <w:rsid w:val="005F02C2"/>
    <w:rsid w:val="006734CD"/>
    <w:rsid w:val="0069629C"/>
    <w:rsid w:val="006E12B8"/>
    <w:rsid w:val="00724925"/>
    <w:rsid w:val="0073743D"/>
    <w:rsid w:val="00771BFC"/>
    <w:rsid w:val="00782B75"/>
    <w:rsid w:val="007A3659"/>
    <w:rsid w:val="007B161B"/>
    <w:rsid w:val="007E2732"/>
    <w:rsid w:val="007E55E4"/>
    <w:rsid w:val="0081534C"/>
    <w:rsid w:val="00857411"/>
    <w:rsid w:val="00877D72"/>
    <w:rsid w:val="00881414"/>
    <w:rsid w:val="0088391C"/>
    <w:rsid w:val="008916E3"/>
    <w:rsid w:val="008B534E"/>
    <w:rsid w:val="008B579C"/>
    <w:rsid w:val="008B66BC"/>
    <w:rsid w:val="0090520E"/>
    <w:rsid w:val="009232DC"/>
    <w:rsid w:val="00952809"/>
    <w:rsid w:val="009A368E"/>
    <w:rsid w:val="009A52F6"/>
    <w:rsid w:val="009B2BB2"/>
    <w:rsid w:val="009E7447"/>
    <w:rsid w:val="009F2E69"/>
    <w:rsid w:val="009F3937"/>
    <w:rsid w:val="00A7115B"/>
    <w:rsid w:val="00A8267A"/>
    <w:rsid w:val="00AD70F5"/>
    <w:rsid w:val="00B35D84"/>
    <w:rsid w:val="00B40E3E"/>
    <w:rsid w:val="00B929B0"/>
    <w:rsid w:val="00B94797"/>
    <w:rsid w:val="00BA419C"/>
    <w:rsid w:val="00BA78C0"/>
    <w:rsid w:val="00BB30E4"/>
    <w:rsid w:val="00C16CCE"/>
    <w:rsid w:val="00C70EBC"/>
    <w:rsid w:val="00CB6DC9"/>
    <w:rsid w:val="00CC23FA"/>
    <w:rsid w:val="00CD3BFF"/>
    <w:rsid w:val="00CF63D4"/>
    <w:rsid w:val="00D32B97"/>
    <w:rsid w:val="00D43C22"/>
    <w:rsid w:val="00D671BE"/>
    <w:rsid w:val="00D75334"/>
    <w:rsid w:val="00DE3D75"/>
    <w:rsid w:val="00DF774C"/>
    <w:rsid w:val="00E0262E"/>
    <w:rsid w:val="00E17099"/>
    <w:rsid w:val="00E2754D"/>
    <w:rsid w:val="00E40BED"/>
    <w:rsid w:val="00E5381D"/>
    <w:rsid w:val="00EA5E15"/>
    <w:rsid w:val="00ED03A3"/>
    <w:rsid w:val="00EE2820"/>
    <w:rsid w:val="00EF1C92"/>
    <w:rsid w:val="00F25EB5"/>
    <w:rsid w:val="00F35A3B"/>
    <w:rsid w:val="00F4399F"/>
    <w:rsid w:val="00F5470E"/>
    <w:rsid w:val="00F61782"/>
    <w:rsid w:val="00F6581A"/>
    <w:rsid w:val="00F8245A"/>
    <w:rsid w:val="00F94C6B"/>
    <w:rsid w:val="00FB2FD4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."/>
  <w:listSeparator w:val=","/>
  <w14:docId w14:val="4FA6FF32"/>
  <w15:docId w15:val="{638E1120-8D2E-4A7D-96F6-931BB30F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0F5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305B97"/>
    <w:pPr>
      <w:jc w:val="center"/>
      <w:outlineLvl w:val="0"/>
    </w:pPr>
    <w:rPr>
      <w:rFonts w:asciiTheme="majorHAnsi" w:hAnsiTheme="majorHAnsi" w:cs="Arial"/>
      <w:caps/>
      <w:color w:val="4F6228" w:themeColor="accent3" w:themeShade="80"/>
      <w:sz w:val="16"/>
      <w:szCs w:val="32"/>
    </w:rPr>
  </w:style>
  <w:style w:type="paragraph" w:styleId="Heading2">
    <w:name w:val="heading 2"/>
    <w:basedOn w:val="Normal"/>
    <w:next w:val="Normal"/>
    <w:link w:val="Heading2Char"/>
    <w:qFormat/>
    <w:rsid w:val="00305B97"/>
    <w:pPr>
      <w:keepNext/>
      <w:jc w:val="center"/>
      <w:outlineLvl w:val="1"/>
    </w:pPr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DF774C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305B97"/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customStyle="1" w:styleId="Title1">
    <w:name w:val="Title1"/>
    <w:autoRedefine/>
    <w:qFormat/>
    <w:rsid w:val="00AD70F5"/>
    <w:pPr>
      <w:jc w:val="center"/>
    </w:pPr>
    <w:rPr>
      <w:rFonts w:asciiTheme="majorHAnsi" w:hAnsiTheme="majorHAnsi" w:cs="Arial"/>
      <w:color w:val="4F6228" w:themeColor="accent3" w:themeShade="80"/>
      <w:spacing w:val="10"/>
      <w:w w:val="120"/>
      <w:sz w:val="96"/>
      <w:szCs w:val="120"/>
    </w:rPr>
  </w:style>
  <w:style w:type="paragraph" w:styleId="BalloonText">
    <w:name w:val="Balloon Text"/>
    <w:basedOn w:val="Normal"/>
    <w:semiHidden/>
    <w:rsid w:val="0090520E"/>
    <w:rPr>
      <w:rFonts w:ascii="Tahoma" w:hAnsi="Tahoma" w:cs="Tahoma"/>
      <w:sz w:val="16"/>
      <w:szCs w:val="16"/>
    </w:rPr>
  </w:style>
  <w:style w:type="table" w:styleId="GridTable1Light">
    <w:name w:val="Grid Table 1 Light"/>
    <w:basedOn w:val="TableNormal"/>
    <w:uiPriority w:val="46"/>
    <w:rsid w:val="00F617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433C6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To_do_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 Do List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730117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2011-12-21T18:29:00+00:00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1386442</Value>
      <Value>1386443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To do 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TP102806348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7BCAD0-C675-401E-8A2B-DAAC10DCBC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D024834A-03A6-4079-A24C-9A68BFC86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BEF18-06A5-412C-A2CC-5F4D5C3A9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To_do_list.dotx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Microsoft Corporation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Mike</dc:creator>
  <cp:lastModifiedBy>Edith Jimenez</cp:lastModifiedBy>
  <cp:revision>3</cp:revision>
  <cp:lastPrinted>2006-03-20T18:24:00Z</cp:lastPrinted>
  <dcterms:created xsi:type="dcterms:W3CDTF">2020-04-10T02:18:00Z</dcterms:created>
  <dcterms:modified xsi:type="dcterms:W3CDTF">2020-04-10T02:23:00Z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