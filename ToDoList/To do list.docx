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2ADF08" w14:textId="77777777" w:rsidR="00F61782" w:rsidRDefault="00F61782"/>
    <w:p w14:paraId="085F0114" w14:textId="007FC67A" w:rsidR="00857411" w:rsidRDefault="00480789"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0" allowOverlap="1" wp14:anchorId="43EA95FF" wp14:editId="1C445673">
                <wp:simplePos x="0" y="0"/>
                <wp:positionH relativeFrom="page">
                  <wp:posOffset>2197404</wp:posOffset>
                </wp:positionH>
                <wp:positionV relativeFrom="page">
                  <wp:posOffset>208722</wp:posOffset>
                </wp:positionV>
                <wp:extent cx="5648325" cy="980440"/>
                <wp:effectExtent l="9525" t="0" r="9525" b="635"/>
                <wp:wrapNone/>
                <wp:docPr id="3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48325" cy="980440"/>
                          <a:chOff x="1674" y="1080"/>
                          <a:chExt cx="8895" cy="1544"/>
                        </a:xfrm>
                      </wpg:grpSpPr>
                      <wps:wsp>
                        <wps:cNvPr id="4" name="AutoShape 13"/>
                        <wps:cNvSpPr>
                          <a:spLocks noChangeArrowheads="1"/>
                        </wps:cNvSpPr>
                        <wps:spPr bwMode="auto">
                          <a:xfrm>
                            <a:off x="1748" y="1080"/>
                            <a:ext cx="8745" cy="1544"/>
                          </a:xfrm>
                          <a:prstGeom prst="bracePair">
                            <a:avLst>
                              <a:gd name="adj" fmla="val 8333"/>
                            </a:avLst>
                          </a:prstGeom>
                          <a:solidFill>
                            <a:schemeClr val="accent6">
                              <a:lumMod val="100000"/>
                              <a:lumOff val="0"/>
                              <a:alpha val="39999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CC9900">
                                    <a:alpha val="63921"/>
                                  </a:srgb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1674" y="1254"/>
                            <a:ext cx="8895" cy="1187"/>
                          </a:xfrm>
                          <a:prstGeom prst="bracePair">
                            <a:avLst>
                              <a:gd name="adj" fmla="val 8333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  <a:alpha val="64999"/>
                            </a:schemeClr>
                          </a:solidFill>
                          <a:ln w="9525" cap="rnd">
                            <a:solidFill>
                              <a:srgbClr val="333333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2D88561" w14:textId="77777777" w:rsidR="00305B97" w:rsidRPr="00F8245A" w:rsidRDefault="00305B97" w:rsidP="00AD70F5">
                              <w:pPr>
                                <w:pStyle w:val="Title1"/>
                              </w:pPr>
                              <w:r w:rsidRPr="00F8245A">
                                <w:t>T</w:t>
                              </w:r>
                              <w:r w:rsidRPr="00AD70F5">
                                <w:t xml:space="preserve">O </w:t>
                              </w:r>
                              <w:r w:rsidRPr="00F8245A">
                                <w:t xml:space="preserve">DO </w:t>
                              </w:r>
                              <w:r w:rsidRPr="002F4361">
                                <w:t>LIST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EA95FF" id="Group 12" o:spid="_x0000_s1026" style="position:absolute;margin-left:173pt;margin-top:16.45pt;width:444.75pt;height:77.2pt;z-index:251652096;mso-position-horizontal-relative:page;mso-position-vertical-relative:page" coordorigin="1674,1080" coordsize="8895,15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" o:allowincell="f">
      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      <v:formulas>
                    <v:f eqn="val #0"/>
                    <v:f eqn="val width"/>
                    <v:f eqn="val height"/>
                    <v:f eqn="prod width 1 2"/>
                    <v:f eqn="prod height 1 2"/>
                    <v:f eqn="sum width 0 #0"/>
                    <v:f eqn="sum height 0 #0"/>
                    <v:f eqn="sum @4 0 #0"/>
                    <v:f eqn="sum @4 #0 0"/>
                    <v:f eqn="prod #0 2 1"/>
                    <v:f eqn="sum width 0 @9"/>
                    <v:f eqn="prod #0 9598 32768"/>
                    <v:f eqn="sum height 0 @11"/>
                    <v:f eqn="sum @11 #0 0"/>
                    <v:f eqn="sum width 0 @13"/>
                  </v:formulas>
                  <v:path o:extrusionok="f" limo="10800,10800" o:connecttype="custom" o:connectlocs="@3,0;0,@4;@3,@2;@1,@4" textboxrect="@13,@11,@14,@12"/>
                  <v:handles>
                    <v:h position="topLeft,#0" switch="" yrange="0,5400"/>
                  </v:handles>
                </v:shapetype>
                <v:shape id="AutoShape 13" o:spid="_x0000_s1027" type="#_x0000_t186" style="position:absolute;left:1748;top:1080;width:8745;height:1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" filled="t" fillcolor="#f79646 [3209]" stroked="f" strokecolor="#c90">
                  <v:fill opacity="26214f"/>
                  <v:stroke opacity="41891f"/>
                </v:shape>
                <v:shape id="AutoShape 7" o:spid="_x0000_s1028" type="#_x0000_t186" style="position:absolute;left:1674;top:1254;width:8895;height:1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" filled="t" fillcolor="white [3212]" strokecolor="#333">
                  <v:fill opacity="42662f"/>
                  <v:stroke dashstyle="1 1" endcap="round"/>
                  <v:textbox inset="0,0,0,0">
                    <w:txbxContent>
                      <w:p w14:paraId="72D88561" w14:textId="77777777" w:rsidR="00305B97" w:rsidRPr="00F8245A" w:rsidRDefault="00305B97" w:rsidP="00AD70F5">
                        <w:pPr>
                          <w:pStyle w:val="Title1"/>
                        </w:pPr>
                        <w:r w:rsidRPr="00F8245A">
                          <w:t>T</w:t>
                        </w:r>
                        <w:r w:rsidRPr="00AD70F5">
                          <w:t xml:space="preserve">O </w:t>
                        </w:r>
                        <w:r w:rsidRPr="00F8245A">
                          <w:t xml:space="preserve">DO </w:t>
                        </w:r>
                        <w:r w:rsidRPr="002F4361">
                          <w:t>LIST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40EDF57C" w14:textId="03EF749D" w:rsidR="00F61782" w:rsidRDefault="00F61782"/>
    <w:p w14:paraId="14594C75" w14:textId="40D6D86E" w:rsidR="00F61782" w:rsidRDefault="00F61782"/>
    <w:p w14:paraId="0D39C915" w14:textId="7CE3EB4A" w:rsidR="00F61782" w:rsidRDefault="00F61782"/>
    <w:p w14:paraId="4EC66CB8" w14:textId="2D45ABFB" w:rsidR="00F61782" w:rsidRDefault="00F61782"/>
    <w:p w14:paraId="64E38D8E" w14:textId="77777777" w:rsidR="00F61782" w:rsidRPr="001A40CB" w:rsidRDefault="00F61782"/>
    <w:tbl>
      <w:tblPr>
        <w:tblStyle w:val="GridTable1Light"/>
        <w:tblW w:w="4611" w:type="pct"/>
        <w:tblLayout w:type="fixed"/>
        <w:tblLook w:val="01E0" w:firstRow="1" w:lastRow="1" w:firstColumn="1" w:lastColumn="1" w:noHBand="0" w:noVBand="0"/>
      </w:tblPr>
      <w:tblGrid>
        <w:gridCol w:w="1189"/>
        <w:gridCol w:w="1252"/>
        <w:gridCol w:w="3650"/>
        <w:gridCol w:w="1158"/>
        <w:gridCol w:w="1514"/>
        <w:gridCol w:w="1070"/>
        <w:gridCol w:w="3646"/>
      </w:tblGrid>
      <w:tr w:rsidR="00F61782" w:rsidRPr="000317D8" w14:paraId="2225212A" w14:textId="0B291BF0" w:rsidTr="00143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7BC7F59" w14:textId="77777777" w:rsidR="00F61782" w:rsidRPr="000317D8" w:rsidRDefault="00F61782" w:rsidP="00AD70F5">
            <w:pPr>
              <w:pStyle w:val="Heading1"/>
              <w:outlineLvl w:val="0"/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</w:pPr>
            <w:r w:rsidRPr="000317D8"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  <w:t>priority</w:t>
            </w:r>
          </w:p>
        </w:tc>
        <w:tc>
          <w:tcPr>
            <w:tcW w:w="1252" w:type="dxa"/>
          </w:tcPr>
          <w:p w14:paraId="456E660E" w14:textId="77777777" w:rsidR="00F61782" w:rsidRPr="000317D8" w:rsidRDefault="00F61782" w:rsidP="00AD70F5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</w:pPr>
            <w:r w:rsidRPr="000317D8"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  <w:t>due date</w:t>
            </w:r>
          </w:p>
        </w:tc>
        <w:tc>
          <w:tcPr>
            <w:tcW w:w="3650" w:type="dxa"/>
          </w:tcPr>
          <w:p w14:paraId="374DF011" w14:textId="77777777" w:rsidR="00F61782" w:rsidRPr="000317D8" w:rsidRDefault="00F61782" w:rsidP="00AD70F5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</w:pPr>
            <w:r w:rsidRPr="000317D8"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  <w:t>what</w:t>
            </w:r>
          </w:p>
        </w:tc>
        <w:tc>
          <w:tcPr>
            <w:tcW w:w="1158" w:type="dxa"/>
          </w:tcPr>
          <w:p w14:paraId="43FF92DE" w14:textId="77777777" w:rsidR="00F61782" w:rsidRPr="000317D8" w:rsidRDefault="00F61782" w:rsidP="00AD70F5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</w:pPr>
            <w:r w:rsidRPr="000317D8"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  <w:t>who</w:t>
            </w:r>
          </w:p>
        </w:tc>
        <w:tc>
          <w:tcPr>
            <w:tcW w:w="1514" w:type="dxa"/>
          </w:tcPr>
          <w:p w14:paraId="3EB22E8F" w14:textId="77777777" w:rsidR="00F61782" w:rsidRPr="000317D8" w:rsidRDefault="00F61782" w:rsidP="00AD70F5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</w:pPr>
            <w:r w:rsidRPr="000317D8"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  <w:t>in progress</w:t>
            </w:r>
          </w:p>
        </w:tc>
        <w:tc>
          <w:tcPr>
            <w:tcW w:w="1070" w:type="dxa"/>
          </w:tcPr>
          <w:p w14:paraId="54B0EA9B" w14:textId="77777777" w:rsidR="00F61782" w:rsidRPr="000317D8" w:rsidRDefault="00F61782" w:rsidP="00AD70F5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</w:pPr>
            <w:r w:rsidRPr="000317D8"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  <w:t>done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46" w:type="dxa"/>
          </w:tcPr>
          <w:p w14:paraId="4321898C" w14:textId="7DD77C11" w:rsidR="00F61782" w:rsidRPr="000317D8" w:rsidRDefault="00F61782" w:rsidP="00AD70F5">
            <w:pPr>
              <w:pStyle w:val="Heading1"/>
              <w:outlineLvl w:val="0"/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  <w:t>Comments</w:t>
            </w:r>
          </w:p>
        </w:tc>
      </w:tr>
      <w:tr w:rsidR="00F61782" w:rsidRPr="000317D8" w14:paraId="5BD10438" w14:textId="78A6A502" w:rsidTr="001433C6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5760E78" w14:textId="77777777" w:rsidR="00F61782" w:rsidRPr="000317D8" w:rsidRDefault="00F61782" w:rsidP="00AD70F5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52" w:type="dxa"/>
          </w:tcPr>
          <w:p w14:paraId="1D15CCA4" w14:textId="77777777" w:rsidR="00F61782" w:rsidRPr="000317D8" w:rsidRDefault="00F61782" w:rsidP="00AD7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317D8">
              <w:rPr>
                <w:rFonts w:ascii="Calibri" w:hAnsi="Calibri" w:cs="Calibri"/>
                <w:sz w:val="20"/>
                <w:szCs w:val="20"/>
              </w:rPr>
              <w:t>4/4/2020</w:t>
            </w:r>
          </w:p>
        </w:tc>
        <w:tc>
          <w:tcPr>
            <w:tcW w:w="3650" w:type="dxa"/>
          </w:tcPr>
          <w:p w14:paraId="68586826" w14:textId="6DB083B8" w:rsidR="00F61782" w:rsidRPr="000317D8" w:rsidRDefault="00F61782" w:rsidP="00AD7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317D8">
              <w:rPr>
                <w:rFonts w:ascii="Calibri" w:hAnsi="Calibri" w:cs="Calibri"/>
                <w:sz w:val="20"/>
                <w:szCs w:val="20"/>
              </w:rPr>
              <w:t>Preliminary proposal and sel</w:t>
            </w:r>
            <w:r>
              <w:rPr>
                <w:rFonts w:ascii="Calibri" w:hAnsi="Calibri" w:cs="Calibri"/>
                <w:sz w:val="20"/>
                <w:szCs w:val="20"/>
              </w:rPr>
              <w:t>e</w:t>
            </w:r>
            <w:r w:rsidRPr="000317D8">
              <w:rPr>
                <w:rFonts w:ascii="Calibri" w:hAnsi="Calibri" w:cs="Calibri"/>
                <w:sz w:val="20"/>
                <w:szCs w:val="20"/>
              </w:rPr>
              <w:t>ct a dataset</w:t>
            </w:r>
          </w:p>
        </w:tc>
        <w:tc>
          <w:tcPr>
            <w:tcW w:w="1158" w:type="dxa"/>
          </w:tcPr>
          <w:p w14:paraId="22A058F7" w14:textId="77777777" w:rsidR="00F61782" w:rsidRPr="001433C6" w:rsidRDefault="00F61782" w:rsidP="00031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1433C6">
              <w:rPr>
                <w:rFonts w:ascii="Calibri" w:hAnsi="Calibri" w:cs="Calibri"/>
                <w:sz w:val="20"/>
                <w:szCs w:val="20"/>
              </w:rPr>
              <w:t>All</w:t>
            </w:r>
          </w:p>
        </w:tc>
        <w:tc>
          <w:tcPr>
            <w:tcW w:w="1514" w:type="dxa"/>
          </w:tcPr>
          <w:p w14:paraId="7C81C96E" w14:textId="77777777" w:rsidR="00F61782" w:rsidRPr="001433C6" w:rsidRDefault="00F61782" w:rsidP="00031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070" w:type="dxa"/>
          </w:tcPr>
          <w:p w14:paraId="1A1968AA" w14:textId="77777777" w:rsidR="00F61782" w:rsidRPr="001433C6" w:rsidRDefault="00F61782" w:rsidP="00031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1433C6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46" w:type="dxa"/>
          </w:tcPr>
          <w:p w14:paraId="2C15462C" w14:textId="74530063" w:rsidR="00F61782" w:rsidRPr="001433C6" w:rsidRDefault="001433C6" w:rsidP="001433C6">
            <w:pPr>
              <w:tabs>
                <w:tab w:val="left" w:pos="2254"/>
              </w:tabs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>Complete</w:t>
            </w:r>
          </w:p>
        </w:tc>
      </w:tr>
      <w:tr w:rsidR="00F61782" w:rsidRPr="000317D8" w14:paraId="45EE0F85" w14:textId="4731D6FB" w:rsidTr="001433C6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C9BB69A" w14:textId="77777777" w:rsidR="00F61782" w:rsidRPr="000317D8" w:rsidRDefault="00F61782" w:rsidP="00AD70F5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52" w:type="dxa"/>
          </w:tcPr>
          <w:p w14:paraId="7CB91F1D" w14:textId="77777777" w:rsidR="00F61782" w:rsidRPr="000317D8" w:rsidRDefault="00F61782" w:rsidP="00AD7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317D8">
              <w:rPr>
                <w:rFonts w:ascii="Calibri" w:hAnsi="Calibri" w:cs="Calibri"/>
                <w:sz w:val="20"/>
                <w:szCs w:val="20"/>
              </w:rPr>
              <w:t>4/7/2020</w:t>
            </w:r>
          </w:p>
        </w:tc>
        <w:tc>
          <w:tcPr>
            <w:tcW w:w="3650" w:type="dxa"/>
          </w:tcPr>
          <w:p w14:paraId="64EB8E66" w14:textId="77777777" w:rsidR="00F61782" w:rsidRPr="000317D8" w:rsidRDefault="00F61782" w:rsidP="00AD7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317D8">
              <w:rPr>
                <w:rFonts w:ascii="Calibri" w:hAnsi="Calibri" w:cs="Calibri"/>
                <w:sz w:val="20"/>
                <w:szCs w:val="20"/>
              </w:rPr>
              <w:t>Second Proposal with mock up Visuals</w:t>
            </w:r>
          </w:p>
        </w:tc>
        <w:tc>
          <w:tcPr>
            <w:tcW w:w="1158" w:type="dxa"/>
          </w:tcPr>
          <w:p w14:paraId="3BC2CA6D" w14:textId="77777777" w:rsidR="00F61782" w:rsidRPr="001433C6" w:rsidRDefault="00F61782" w:rsidP="00031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514" w:type="dxa"/>
          </w:tcPr>
          <w:p w14:paraId="3ADC9C9A" w14:textId="77777777" w:rsidR="00F61782" w:rsidRPr="001433C6" w:rsidRDefault="00F61782" w:rsidP="00031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1433C6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1070" w:type="dxa"/>
          </w:tcPr>
          <w:p w14:paraId="3C709417" w14:textId="77777777" w:rsidR="00F61782" w:rsidRPr="001433C6" w:rsidRDefault="00F61782" w:rsidP="00031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46" w:type="dxa"/>
          </w:tcPr>
          <w:p w14:paraId="5E114295" w14:textId="77777777" w:rsidR="00F61782" w:rsidRPr="001433C6" w:rsidRDefault="00F61782" w:rsidP="001433C6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</w:tc>
      </w:tr>
      <w:tr w:rsidR="00F61782" w:rsidRPr="000317D8" w14:paraId="04E9DB34" w14:textId="57344171" w:rsidTr="001433C6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8D64100" w14:textId="3D69770B" w:rsidR="00F61782" w:rsidRPr="000317D8" w:rsidRDefault="001433C6" w:rsidP="00AD70F5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>High</w:t>
            </w:r>
          </w:p>
        </w:tc>
        <w:tc>
          <w:tcPr>
            <w:tcW w:w="1252" w:type="dxa"/>
          </w:tcPr>
          <w:p w14:paraId="2E88751E" w14:textId="77777777" w:rsidR="00F61782" w:rsidRPr="000317D8" w:rsidRDefault="00F61782" w:rsidP="00AD7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650" w:type="dxa"/>
          </w:tcPr>
          <w:p w14:paraId="3920D4B9" w14:textId="77777777" w:rsidR="00F61782" w:rsidRDefault="00F61782" w:rsidP="00AD7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317D8">
              <w:rPr>
                <w:rFonts w:ascii="Calibri" w:hAnsi="Calibri" w:cs="Calibri"/>
                <w:sz w:val="20"/>
                <w:szCs w:val="20"/>
              </w:rPr>
              <w:t>ETL on CSV file</w:t>
            </w:r>
          </w:p>
          <w:p w14:paraId="4401CAC0" w14:textId="31E7D62D" w:rsidR="00F61782" w:rsidRPr="000317D8" w:rsidRDefault="00F61782" w:rsidP="00AD7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Write the jupyter notebook with observations of the process used.</w:t>
            </w:r>
          </w:p>
        </w:tc>
        <w:tc>
          <w:tcPr>
            <w:tcW w:w="1158" w:type="dxa"/>
          </w:tcPr>
          <w:p w14:paraId="13CC1333" w14:textId="57201704" w:rsidR="00F61782" w:rsidRPr="001433C6" w:rsidRDefault="00F61782" w:rsidP="00031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1433C6">
              <w:rPr>
                <w:rFonts w:ascii="Calibri" w:hAnsi="Calibri" w:cs="Calibri"/>
                <w:sz w:val="20"/>
                <w:szCs w:val="20"/>
              </w:rPr>
              <w:t>Tosh</w:t>
            </w:r>
          </w:p>
        </w:tc>
        <w:tc>
          <w:tcPr>
            <w:tcW w:w="1514" w:type="dxa"/>
          </w:tcPr>
          <w:p w14:paraId="17095123" w14:textId="16647F80" w:rsidR="00F61782" w:rsidRPr="001433C6" w:rsidRDefault="00F61782" w:rsidP="00031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1433C6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1070" w:type="dxa"/>
          </w:tcPr>
          <w:p w14:paraId="5B7A7BBD" w14:textId="77777777" w:rsidR="00F61782" w:rsidRPr="001433C6" w:rsidRDefault="00F61782" w:rsidP="00031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46" w:type="dxa"/>
          </w:tcPr>
          <w:p w14:paraId="0ABF7ACC" w14:textId="77777777" w:rsidR="00F61782" w:rsidRPr="001433C6" w:rsidRDefault="00F61782" w:rsidP="001433C6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</w:tc>
      </w:tr>
      <w:tr w:rsidR="00F61782" w:rsidRPr="000317D8" w14:paraId="6DE3651A" w14:textId="6ED6A96A" w:rsidTr="001433C6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A8B0FB1" w14:textId="77777777" w:rsidR="00F61782" w:rsidRPr="000317D8" w:rsidRDefault="00F61782" w:rsidP="00AD70F5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52" w:type="dxa"/>
          </w:tcPr>
          <w:p w14:paraId="63E5BCCF" w14:textId="77777777" w:rsidR="00F61782" w:rsidRPr="000317D8" w:rsidRDefault="00F61782" w:rsidP="00AD7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650" w:type="dxa"/>
          </w:tcPr>
          <w:p w14:paraId="7F894449" w14:textId="77777777" w:rsidR="00F61782" w:rsidRPr="000317D8" w:rsidRDefault="00F61782" w:rsidP="00AD7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317D8">
              <w:rPr>
                <w:rFonts w:ascii="Calibri" w:hAnsi="Calibri" w:cs="Calibri"/>
                <w:sz w:val="20"/>
                <w:szCs w:val="20"/>
              </w:rPr>
              <w:t>Import CSV into Mongo DB</w:t>
            </w:r>
          </w:p>
        </w:tc>
        <w:tc>
          <w:tcPr>
            <w:tcW w:w="1158" w:type="dxa"/>
          </w:tcPr>
          <w:p w14:paraId="500DA4B9" w14:textId="77777777" w:rsidR="00F61782" w:rsidRPr="001433C6" w:rsidRDefault="00F61782" w:rsidP="00031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514" w:type="dxa"/>
          </w:tcPr>
          <w:p w14:paraId="36751EF4" w14:textId="77777777" w:rsidR="00F61782" w:rsidRPr="001433C6" w:rsidRDefault="00F61782" w:rsidP="00031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070" w:type="dxa"/>
          </w:tcPr>
          <w:p w14:paraId="46315700" w14:textId="77777777" w:rsidR="00F61782" w:rsidRPr="001433C6" w:rsidRDefault="00F61782" w:rsidP="00031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46" w:type="dxa"/>
          </w:tcPr>
          <w:p w14:paraId="3C2E4863" w14:textId="77777777" w:rsidR="00F61782" w:rsidRPr="001433C6" w:rsidRDefault="00F61782" w:rsidP="001433C6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</w:tc>
      </w:tr>
      <w:tr w:rsidR="00F61782" w:rsidRPr="000317D8" w14:paraId="5CE3E298" w14:textId="569BC1A0" w:rsidTr="001433C6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7AA88F0" w14:textId="77777777" w:rsidR="00F61782" w:rsidRPr="000317D8" w:rsidRDefault="00F61782" w:rsidP="00AD70F5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52" w:type="dxa"/>
          </w:tcPr>
          <w:p w14:paraId="745427A4" w14:textId="77777777" w:rsidR="00F61782" w:rsidRPr="000317D8" w:rsidRDefault="00F61782" w:rsidP="00AD7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650" w:type="dxa"/>
          </w:tcPr>
          <w:p w14:paraId="5B81B138" w14:textId="77777777" w:rsidR="00F61782" w:rsidRPr="000317D8" w:rsidRDefault="00F61782" w:rsidP="00AD7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317D8">
              <w:rPr>
                <w:rFonts w:ascii="Calibri" w:hAnsi="Calibri" w:cs="Calibri"/>
                <w:sz w:val="20"/>
                <w:szCs w:val="20"/>
              </w:rPr>
              <w:t>Flask app to pull data from Mongo DB</w:t>
            </w:r>
          </w:p>
        </w:tc>
        <w:tc>
          <w:tcPr>
            <w:tcW w:w="1158" w:type="dxa"/>
          </w:tcPr>
          <w:p w14:paraId="197887E3" w14:textId="77777777" w:rsidR="00F61782" w:rsidRPr="001433C6" w:rsidRDefault="00F61782" w:rsidP="00031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514" w:type="dxa"/>
          </w:tcPr>
          <w:p w14:paraId="4001E170" w14:textId="77777777" w:rsidR="00F61782" w:rsidRPr="001433C6" w:rsidRDefault="00F61782" w:rsidP="00031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070" w:type="dxa"/>
          </w:tcPr>
          <w:p w14:paraId="23325497" w14:textId="77777777" w:rsidR="00F61782" w:rsidRPr="001433C6" w:rsidRDefault="00F61782" w:rsidP="00031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46" w:type="dxa"/>
          </w:tcPr>
          <w:p w14:paraId="305FF1CA" w14:textId="77777777" w:rsidR="00F61782" w:rsidRPr="001433C6" w:rsidRDefault="00F61782" w:rsidP="001433C6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</w:tc>
      </w:tr>
      <w:tr w:rsidR="00F61782" w:rsidRPr="000317D8" w14:paraId="3B46B1D8" w14:textId="6BCBA3FA" w:rsidTr="001433C6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D78D4D6" w14:textId="7D564926" w:rsidR="00F61782" w:rsidRPr="000317D8" w:rsidRDefault="001433C6" w:rsidP="00AD70F5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>high</w:t>
            </w:r>
          </w:p>
        </w:tc>
        <w:tc>
          <w:tcPr>
            <w:tcW w:w="1252" w:type="dxa"/>
          </w:tcPr>
          <w:p w14:paraId="0F89D3A3" w14:textId="6AD6C3DA" w:rsidR="00F61782" w:rsidRPr="000317D8" w:rsidRDefault="001433C6" w:rsidP="00AD7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04/11</w:t>
            </w:r>
          </w:p>
        </w:tc>
        <w:tc>
          <w:tcPr>
            <w:tcW w:w="3650" w:type="dxa"/>
          </w:tcPr>
          <w:p w14:paraId="3588C90A" w14:textId="77777777" w:rsidR="00F61782" w:rsidRPr="000317D8" w:rsidRDefault="00F61782" w:rsidP="00AD7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317D8">
              <w:rPr>
                <w:rFonts w:ascii="Calibri" w:hAnsi="Calibri" w:cs="Calibri"/>
                <w:sz w:val="20"/>
                <w:szCs w:val="20"/>
              </w:rPr>
              <w:t>Index.html for front end. CSS file</w:t>
            </w:r>
          </w:p>
        </w:tc>
        <w:tc>
          <w:tcPr>
            <w:tcW w:w="1158" w:type="dxa"/>
          </w:tcPr>
          <w:p w14:paraId="5B9560A5" w14:textId="29335722" w:rsidR="00F61782" w:rsidRPr="001433C6" w:rsidRDefault="001433C6" w:rsidP="00031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Edith</w:t>
            </w:r>
          </w:p>
        </w:tc>
        <w:tc>
          <w:tcPr>
            <w:tcW w:w="1514" w:type="dxa"/>
          </w:tcPr>
          <w:p w14:paraId="0CA975E2" w14:textId="77777777" w:rsidR="00F61782" w:rsidRPr="001433C6" w:rsidRDefault="00F61782" w:rsidP="00031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070" w:type="dxa"/>
          </w:tcPr>
          <w:p w14:paraId="5C1C0DB5" w14:textId="77777777" w:rsidR="00F61782" w:rsidRPr="001433C6" w:rsidRDefault="00F61782" w:rsidP="00031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46" w:type="dxa"/>
          </w:tcPr>
          <w:p w14:paraId="7E5EA69A" w14:textId="77777777" w:rsidR="00F61782" w:rsidRPr="001433C6" w:rsidRDefault="00F61782" w:rsidP="001433C6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</w:tc>
      </w:tr>
      <w:tr w:rsidR="00F61782" w:rsidRPr="000317D8" w14:paraId="321C04F1" w14:textId="102A5AA8" w:rsidTr="001433C6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2218430" w14:textId="77777777" w:rsidR="00F61782" w:rsidRPr="000317D8" w:rsidRDefault="00F61782" w:rsidP="00AD70F5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52" w:type="dxa"/>
          </w:tcPr>
          <w:p w14:paraId="7AD8DB4F" w14:textId="77777777" w:rsidR="00F61782" w:rsidRPr="000317D8" w:rsidRDefault="00F61782" w:rsidP="00AD7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650" w:type="dxa"/>
          </w:tcPr>
          <w:p w14:paraId="6C62568A" w14:textId="77777777" w:rsidR="00F61782" w:rsidRPr="000317D8" w:rsidRDefault="00F61782" w:rsidP="00AD7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317D8">
              <w:rPr>
                <w:rFonts w:ascii="Calibri" w:hAnsi="Calibri" w:cs="Calibri"/>
                <w:sz w:val="20"/>
                <w:szCs w:val="20"/>
              </w:rPr>
              <w:t>JavaScript code to create and insert interactive visualizations</w:t>
            </w:r>
          </w:p>
        </w:tc>
        <w:tc>
          <w:tcPr>
            <w:tcW w:w="1158" w:type="dxa"/>
          </w:tcPr>
          <w:p w14:paraId="139EDB41" w14:textId="77777777" w:rsidR="00F61782" w:rsidRPr="001433C6" w:rsidRDefault="00F61782" w:rsidP="00031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514" w:type="dxa"/>
          </w:tcPr>
          <w:p w14:paraId="504E0E79" w14:textId="77777777" w:rsidR="00F61782" w:rsidRPr="001433C6" w:rsidRDefault="00F61782" w:rsidP="00031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070" w:type="dxa"/>
          </w:tcPr>
          <w:p w14:paraId="5D8E2B32" w14:textId="77777777" w:rsidR="00F61782" w:rsidRPr="001433C6" w:rsidRDefault="00F61782" w:rsidP="00031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46" w:type="dxa"/>
          </w:tcPr>
          <w:p w14:paraId="43E4AA7C" w14:textId="77777777" w:rsidR="00F61782" w:rsidRPr="001433C6" w:rsidRDefault="00F61782" w:rsidP="001433C6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</w:tc>
      </w:tr>
      <w:tr w:rsidR="00F61782" w:rsidRPr="000317D8" w14:paraId="50F93A8E" w14:textId="366D2D84" w:rsidTr="001433C6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7F65AFA" w14:textId="77777777" w:rsidR="00F61782" w:rsidRPr="000317D8" w:rsidRDefault="00F61782" w:rsidP="00AD70F5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52" w:type="dxa"/>
          </w:tcPr>
          <w:p w14:paraId="410D2953" w14:textId="77777777" w:rsidR="00F61782" w:rsidRPr="000317D8" w:rsidRDefault="00F61782" w:rsidP="00AD7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650" w:type="dxa"/>
          </w:tcPr>
          <w:p w14:paraId="30F71C69" w14:textId="6C807FCD" w:rsidR="00F61782" w:rsidRPr="001433C6" w:rsidRDefault="001433C6" w:rsidP="001433C6">
            <w:pPr>
              <w:ind w:left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  <w:sz w:val="20"/>
                <w:szCs w:val="20"/>
              </w:rPr>
            </w:pPr>
            <w:r w:rsidRPr="001433C6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Land page with aviation summary, possible video, or picture. </w:t>
            </w:r>
          </w:p>
        </w:tc>
        <w:tc>
          <w:tcPr>
            <w:tcW w:w="1158" w:type="dxa"/>
          </w:tcPr>
          <w:p w14:paraId="1309B805" w14:textId="77777777" w:rsidR="00F61782" w:rsidRPr="001433C6" w:rsidRDefault="00F61782" w:rsidP="00031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514" w:type="dxa"/>
          </w:tcPr>
          <w:p w14:paraId="76E5636B" w14:textId="77777777" w:rsidR="00F61782" w:rsidRPr="001433C6" w:rsidRDefault="00F61782" w:rsidP="00031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070" w:type="dxa"/>
          </w:tcPr>
          <w:p w14:paraId="5923E446" w14:textId="77777777" w:rsidR="00F61782" w:rsidRPr="001433C6" w:rsidRDefault="00F61782" w:rsidP="00031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46" w:type="dxa"/>
          </w:tcPr>
          <w:p w14:paraId="1577EBF6" w14:textId="77777777" w:rsidR="00F61782" w:rsidRPr="001433C6" w:rsidRDefault="00F61782" w:rsidP="001433C6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</w:tc>
      </w:tr>
      <w:tr w:rsidR="00F61782" w:rsidRPr="000317D8" w14:paraId="62B8D174" w14:textId="34A3E907" w:rsidTr="001433C6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4482D5C" w14:textId="77777777" w:rsidR="00F61782" w:rsidRPr="000317D8" w:rsidRDefault="00F61782" w:rsidP="00AD70F5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52" w:type="dxa"/>
          </w:tcPr>
          <w:p w14:paraId="6000D8BE" w14:textId="77777777" w:rsidR="00F61782" w:rsidRPr="000317D8" w:rsidRDefault="00F61782" w:rsidP="00AD7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650" w:type="dxa"/>
          </w:tcPr>
          <w:p w14:paraId="1B87E551" w14:textId="60387560" w:rsidR="00F61782" w:rsidRPr="001433C6" w:rsidRDefault="001433C6" w:rsidP="001433C6">
            <w:pPr>
              <w:ind w:left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  <w:sz w:val="20"/>
                <w:szCs w:val="20"/>
              </w:rPr>
            </w:pPr>
            <w:r w:rsidRPr="001433C6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Chart </w:t>
            </w:r>
            <w:r w:rsidRPr="001433C6">
              <w:rPr>
                <w:rFonts w:ascii="Calibri" w:hAnsi="Calibri" w:cs="Calibri"/>
                <w:i/>
                <w:iCs/>
                <w:sz w:val="20"/>
                <w:szCs w:val="20"/>
              </w:rPr>
              <w:t>Time_Keeps_On_Ticking</w:t>
            </w:r>
            <w:r w:rsidRPr="001433C6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 and write a paragraph with the results of the chart</w:t>
            </w:r>
          </w:p>
        </w:tc>
        <w:tc>
          <w:tcPr>
            <w:tcW w:w="1158" w:type="dxa"/>
          </w:tcPr>
          <w:p w14:paraId="4775044E" w14:textId="77777777" w:rsidR="00F61782" w:rsidRPr="001433C6" w:rsidRDefault="00F61782" w:rsidP="00031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514" w:type="dxa"/>
          </w:tcPr>
          <w:p w14:paraId="6F3300CB" w14:textId="77777777" w:rsidR="00F61782" w:rsidRPr="001433C6" w:rsidRDefault="00F61782" w:rsidP="00031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070" w:type="dxa"/>
          </w:tcPr>
          <w:p w14:paraId="12B2717F" w14:textId="77777777" w:rsidR="00F61782" w:rsidRPr="001433C6" w:rsidRDefault="00F61782" w:rsidP="00031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46" w:type="dxa"/>
          </w:tcPr>
          <w:p w14:paraId="0F2F6EEA" w14:textId="77777777" w:rsidR="00F61782" w:rsidRPr="001433C6" w:rsidRDefault="00F61782" w:rsidP="001433C6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</w:tc>
      </w:tr>
      <w:tr w:rsidR="00F61782" w:rsidRPr="000317D8" w14:paraId="05BACA37" w14:textId="29BEB16B" w:rsidTr="001433C6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7483172" w14:textId="77777777" w:rsidR="00F61782" w:rsidRPr="000317D8" w:rsidRDefault="00F61782" w:rsidP="00AD70F5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52" w:type="dxa"/>
          </w:tcPr>
          <w:p w14:paraId="579DC83E" w14:textId="77777777" w:rsidR="00F61782" w:rsidRPr="000317D8" w:rsidRDefault="00F61782" w:rsidP="00AD7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650" w:type="dxa"/>
          </w:tcPr>
          <w:p w14:paraId="5B17C697" w14:textId="114C730E" w:rsidR="00F61782" w:rsidRPr="001433C6" w:rsidRDefault="001433C6" w:rsidP="001433C6">
            <w:pPr>
              <w:ind w:left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  <w:sz w:val="20"/>
                <w:szCs w:val="20"/>
              </w:rPr>
            </w:pPr>
            <w:r w:rsidRPr="001433C6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Chart </w:t>
            </w:r>
            <w:r w:rsidRPr="001433C6">
              <w:rPr>
                <w:rFonts w:ascii="Calibri" w:hAnsi="Calibri" w:cs="Calibri"/>
                <w:i/>
                <w:iCs/>
                <w:sz w:val="20"/>
                <w:szCs w:val="20"/>
              </w:rPr>
              <w:t>Country map with markers show the accident city lat&amp;long</w:t>
            </w:r>
            <w:r w:rsidRPr="001433C6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 and add a paragraph with the observations</w:t>
            </w:r>
          </w:p>
        </w:tc>
        <w:tc>
          <w:tcPr>
            <w:tcW w:w="1158" w:type="dxa"/>
          </w:tcPr>
          <w:p w14:paraId="3A2A876A" w14:textId="77777777" w:rsidR="00F61782" w:rsidRPr="001433C6" w:rsidRDefault="00F61782" w:rsidP="00031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514" w:type="dxa"/>
          </w:tcPr>
          <w:p w14:paraId="0C99D151" w14:textId="77777777" w:rsidR="00F61782" w:rsidRPr="001433C6" w:rsidRDefault="00F61782" w:rsidP="00031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070" w:type="dxa"/>
          </w:tcPr>
          <w:p w14:paraId="03FFC1CF" w14:textId="77777777" w:rsidR="00F61782" w:rsidRPr="001433C6" w:rsidRDefault="00F61782" w:rsidP="00031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46" w:type="dxa"/>
          </w:tcPr>
          <w:p w14:paraId="13A9285F" w14:textId="77777777" w:rsidR="00F61782" w:rsidRPr="001433C6" w:rsidRDefault="00F61782" w:rsidP="001433C6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</w:tc>
      </w:tr>
      <w:tr w:rsidR="00F61782" w:rsidRPr="000317D8" w14:paraId="5974C728" w14:textId="5B7E7776" w:rsidTr="001433C6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9EC534E" w14:textId="77777777" w:rsidR="00F61782" w:rsidRPr="000317D8" w:rsidRDefault="00F61782" w:rsidP="00AD70F5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52" w:type="dxa"/>
          </w:tcPr>
          <w:p w14:paraId="2A44C170" w14:textId="77777777" w:rsidR="00F61782" w:rsidRPr="000317D8" w:rsidRDefault="00F61782" w:rsidP="00AD7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650" w:type="dxa"/>
          </w:tcPr>
          <w:p w14:paraId="47D4A47B" w14:textId="637EA4CA" w:rsidR="00F61782" w:rsidRPr="001433C6" w:rsidRDefault="001433C6" w:rsidP="001433C6">
            <w:pPr>
              <w:ind w:left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  <w:sz w:val="20"/>
                <w:szCs w:val="20"/>
              </w:rPr>
            </w:pPr>
            <w:r w:rsidRPr="001433C6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Chart </w:t>
            </w:r>
            <w:r w:rsidRPr="001433C6">
              <w:rPr>
                <w:rFonts w:ascii="Calibri" w:hAnsi="Calibri" w:cs="Calibri"/>
                <w:i/>
                <w:iCs/>
                <w:sz w:val="20"/>
                <w:szCs w:val="20"/>
              </w:rPr>
              <w:t>Different types of injuries each year by country</w:t>
            </w:r>
          </w:p>
        </w:tc>
        <w:tc>
          <w:tcPr>
            <w:tcW w:w="1158" w:type="dxa"/>
          </w:tcPr>
          <w:p w14:paraId="43B6D57B" w14:textId="77777777" w:rsidR="00F61782" w:rsidRPr="001433C6" w:rsidRDefault="00F61782" w:rsidP="00031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514" w:type="dxa"/>
          </w:tcPr>
          <w:p w14:paraId="58289E82" w14:textId="77777777" w:rsidR="00F61782" w:rsidRPr="001433C6" w:rsidRDefault="00F61782" w:rsidP="00031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070" w:type="dxa"/>
          </w:tcPr>
          <w:p w14:paraId="2955BE5D" w14:textId="77777777" w:rsidR="00F61782" w:rsidRPr="001433C6" w:rsidRDefault="00F61782" w:rsidP="00031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46" w:type="dxa"/>
          </w:tcPr>
          <w:p w14:paraId="1DB9D77D" w14:textId="4F19FF70" w:rsidR="00F61782" w:rsidRPr="001433C6" w:rsidRDefault="00F61782" w:rsidP="001433C6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</w:tc>
      </w:tr>
      <w:tr w:rsidR="00F61782" w:rsidRPr="000317D8" w14:paraId="0AAF2118" w14:textId="7D8CA648" w:rsidTr="001433C6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0092D68" w14:textId="77777777" w:rsidR="00F61782" w:rsidRPr="000317D8" w:rsidRDefault="00F61782" w:rsidP="00AD70F5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52" w:type="dxa"/>
          </w:tcPr>
          <w:p w14:paraId="2B1FF3DB" w14:textId="77777777" w:rsidR="00F61782" w:rsidRPr="000317D8" w:rsidRDefault="00F61782" w:rsidP="00AD7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650" w:type="dxa"/>
          </w:tcPr>
          <w:p w14:paraId="03DAE2D1" w14:textId="4EF89CE7" w:rsidR="00F61782" w:rsidRPr="001433C6" w:rsidRDefault="001433C6" w:rsidP="001433C6">
            <w:pPr>
              <w:ind w:left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  <w:sz w:val="20"/>
                <w:szCs w:val="20"/>
              </w:rPr>
            </w:pPr>
            <w:r w:rsidRPr="001433C6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Chart </w:t>
            </w:r>
            <w:r w:rsidRPr="001433C6">
              <w:rPr>
                <w:rFonts w:ascii="Calibri" w:hAnsi="Calibri" w:cs="Calibri"/>
                <w:i/>
                <w:iCs/>
                <w:sz w:val="20"/>
                <w:szCs w:val="20"/>
              </w:rPr>
              <w:t>Global heat map accident by year</w:t>
            </w:r>
            <w:r w:rsidRPr="001433C6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 </w:t>
            </w:r>
            <w:r w:rsidRPr="001433C6">
              <w:rPr>
                <w:rFonts w:ascii="Calibri" w:hAnsi="Calibri" w:cs="Calibri"/>
                <w:i/>
                <w:iCs/>
                <w:sz w:val="20"/>
                <w:szCs w:val="20"/>
              </w:rPr>
              <w:t>and add a paragraph with the observations</w:t>
            </w:r>
          </w:p>
        </w:tc>
        <w:tc>
          <w:tcPr>
            <w:tcW w:w="1158" w:type="dxa"/>
          </w:tcPr>
          <w:p w14:paraId="7F3C1F9F" w14:textId="77777777" w:rsidR="00F61782" w:rsidRPr="001433C6" w:rsidRDefault="00F61782" w:rsidP="00031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514" w:type="dxa"/>
          </w:tcPr>
          <w:p w14:paraId="409623B4" w14:textId="77777777" w:rsidR="00F61782" w:rsidRPr="001433C6" w:rsidRDefault="00F61782" w:rsidP="00031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070" w:type="dxa"/>
          </w:tcPr>
          <w:p w14:paraId="5AE47D7E" w14:textId="77777777" w:rsidR="00F61782" w:rsidRPr="001433C6" w:rsidRDefault="00F61782" w:rsidP="00031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46" w:type="dxa"/>
          </w:tcPr>
          <w:p w14:paraId="17D40A20" w14:textId="33694587" w:rsidR="00F61782" w:rsidRPr="001433C6" w:rsidRDefault="00F61782" w:rsidP="001433C6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</w:tc>
      </w:tr>
      <w:tr w:rsidR="00F61782" w:rsidRPr="000317D8" w14:paraId="7F7B90A2" w14:textId="3C952BBE" w:rsidTr="001433C6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B9552C8" w14:textId="77777777" w:rsidR="00F61782" w:rsidRPr="000317D8" w:rsidRDefault="00F61782" w:rsidP="00AD70F5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52" w:type="dxa"/>
          </w:tcPr>
          <w:p w14:paraId="2A95C449" w14:textId="77777777" w:rsidR="00F61782" w:rsidRPr="000317D8" w:rsidRDefault="00F61782" w:rsidP="00AD7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650" w:type="dxa"/>
          </w:tcPr>
          <w:p w14:paraId="4E97E149" w14:textId="14F32997" w:rsidR="00F61782" w:rsidRPr="001433C6" w:rsidRDefault="001433C6" w:rsidP="001433C6">
            <w:pPr>
              <w:ind w:left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  <w:sz w:val="20"/>
                <w:szCs w:val="20"/>
              </w:rPr>
            </w:pPr>
            <w:r w:rsidRPr="001433C6">
              <w:rPr>
                <w:rFonts w:ascii="Calibri" w:hAnsi="Calibri" w:cs="Calibri"/>
                <w:i/>
                <w:iCs/>
                <w:sz w:val="20"/>
                <w:szCs w:val="20"/>
              </w:rPr>
              <w:t>Bar chart of different type of injuries by year by month globally (New JS library, chart.js)</w:t>
            </w:r>
            <w:r w:rsidRPr="001433C6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 </w:t>
            </w:r>
            <w:r w:rsidRPr="001433C6">
              <w:rPr>
                <w:rFonts w:ascii="Calibri" w:hAnsi="Calibri" w:cs="Calibri"/>
                <w:i/>
                <w:iCs/>
                <w:sz w:val="20"/>
                <w:szCs w:val="20"/>
              </w:rPr>
              <w:t>and add a paragraph with the observations</w:t>
            </w:r>
          </w:p>
        </w:tc>
        <w:tc>
          <w:tcPr>
            <w:tcW w:w="1158" w:type="dxa"/>
          </w:tcPr>
          <w:p w14:paraId="33AA9346" w14:textId="77777777" w:rsidR="00F61782" w:rsidRPr="001433C6" w:rsidRDefault="00F61782" w:rsidP="00031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514" w:type="dxa"/>
          </w:tcPr>
          <w:p w14:paraId="31E0B188" w14:textId="77777777" w:rsidR="00F61782" w:rsidRPr="001433C6" w:rsidRDefault="00F61782" w:rsidP="00031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070" w:type="dxa"/>
          </w:tcPr>
          <w:p w14:paraId="140784BA" w14:textId="37D20F3D" w:rsidR="00F61782" w:rsidRPr="001433C6" w:rsidRDefault="00F61782" w:rsidP="00031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46" w:type="dxa"/>
          </w:tcPr>
          <w:p w14:paraId="41BBE1C1" w14:textId="661429F2" w:rsidR="00F61782" w:rsidRPr="001433C6" w:rsidRDefault="001433C6" w:rsidP="001433C6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  <w:r w:rsidRPr="001433C6"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>Need to be disscusses</w:t>
            </w:r>
          </w:p>
        </w:tc>
      </w:tr>
      <w:tr w:rsidR="00F61782" w:rsidRPr="000317D8" w14:paraId="7861F15B" w14:textId="5FD078C3" w:rsidTr="001433C6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268987A" w14:textId="77777777" w:rsidR="00F61782" w:rsidRPr="000317D8" w:rsidRDefault="00F61782" w:rsidP="00AD70F5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52" w:type="dxa"/>
          </w:tcPr>
          <w:p w14:paraId="41AE6373" w14:textId="77777777" w:rsidR="00F61782" w:rsidRPr="000317D8" w:rsidRDefault="00F61782" w:rsidP="00AD7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650" w:type="dxa"/>
          </w:tcPr>
          <w:p w14:paraId="5A2A1887" w14:textId="57A78FED" w:rsidR="00F61782" w:rsidRPr="001433C6" w:rsidRDefault="001433C6" w:rsidP="001433C6">
            <w:pPr>
              <w:ind w:left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  <w:sz w:val="20"/>
                <w:szCs w:val="20"/>
              </w:rPr>
            </w:pPr>
            <w:r w:rsidRPr="001433C6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Chart </w:t>
            </w:r>
            <w:r w:rsidRPr="001433C6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Aviation accident by make </w:t>
            </w:r>
            <w:proofErr w:type="gramStart"/>
            <w:r w:rsidRPr="001433C6">
              <w:rPr>
                <w:rFonts w:ascii="Calibri" w:hAnsi="Calibri" w:cs="Calibri"/>
                <w:i/>
                <w:iCs/>
                <w:sz w:val="20"/>
                <w:szCs w:val="20"/>
              </w:rPr>
              <w:t>an</w:t>
            </w:r>
            <w:proofErr w:type="gramEnd"/>
            <w:r w:rsidRPr="001433C6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 model bar charts</w:t>
            </w:r>
            <w:r w:rsidRPr="001433C6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 </w:t>
            </w:r>
            <w:r w:rsidRPr="001433C6">
              <w:rPr>
                <w:rFonts w:ascii="Calibri" w:hAnsi="Calibri" w:cs="Calibri"/>
                <w:i/>
                <w:iCs/>
                <w:sz w:val="20"/>
                <w:szCs w:val="20"/>
              </w:rPr>
              <w:t>and add a paragraph with the observations</w:t>
            </w:r>
          </w:p>
        </w:tc>
        <w:tc>
          <w:tcPr>
            <w:tcW w:w="1158" w:type="dxa"/>
          </w:tcPr>
          <w:p w14:paraId="1BFBE683" w14:textId="77777777" w:rsidR="00F61782" w:rsidRPr="001433C6" w:rsidRDefault="00F61782" w:rsidP="00031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514" w:type="dxa"/>
          </w:tcPr>
          <w:p w14:paraId="29C6DF8C" w14:textId="77777777" w:rsidR="00F61782" w:rsidRPr="001433C6" w:rsidRDefault="00F61782" w:rsidP="00031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070" w:type="dxa"/>
          </w:tcPr>
          <w:p w14:paraId="4D7ABAED" w14:textId="77777777" w:rsidR="00F61782" w:rsidRPr="001433C6" w:rsidRDefault="00F61782" w:rsidP="00031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46" w:type="dxa"/>
          </w:tcPr>
          <w:p w14:paraId="5BB5ADE6" w14:textId="77777777" w:rsidR="00F61782" w:rsidRPr="001433C6" w:rsidRDefault="00F61782" w:rsidP="001433C6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</w:tc>
      </w:tr>
      <w:tr w:rsidR="00F61782" w:rsidRPr="000317D8" w14:paraId="23DA6E6E" w14:textId="63DD4152" w:rsidTr="001433C6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0753967" w14:textId="77777777" w:rsidR="00F61782" w:rsidRPr="000317D8" w:rsidRDefault="00F61782" w:rsidP="00AD70F5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52" w:type="dxa"/>
          </w:tcPr>
          <w:p w14:paraId="0C27FC50" w14:textId="77777777" w:rsidR="00F61782" w:rsidRPr="000317D8" w:rsidRDefault="00F61782" w:rsidP="00AD7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650" w:type="dxa"/>
          </w:tcPr>
          <w:p w14:paraId="75073F02" w14:textId="1E4AFCE5" w:rsidR="00F61782" w:rsidRPr="001433C6" w:rsidRDefault="001433C6" w:rsidP="001433C6">
            <w:pPr>
              <w:ind w:left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  <w:sz w:val="20"/>
                <w:szCs w:val="20"/>
              </w:rPr>
            </w:pPr>
            <w:r w:rsidRPr="001433C6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Chart </w:t>
            </w:r>
            <w:r w:rsidRPr="001433C6">
              <w:rPr>
                <w:rFonts w:ascii="Calibri" w:hAnsi="Calibri" w:cs="Calibri"/>
                <w:i/>
                <w:iCs/>
                <w:sz w:val="20"/>
                <w:szCs w:val="20"/>
              </w:rPr>
              <w:t>Waterfall chart for Broad phase flight versus total injuries</w:t>
            </w:r>
            <w:r w:rsidRPr="001433C6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 </w:t>
            </w:r>
            <w:r w:rsidRPr="001433C6">
              <w:rPr>
                <w:rFonts w:ascii="Calibri" w:hAnsi="Calibri" w:cs="Calibri"/>
                <w:i/>
                <w:iCs/>
                <w:sz w:val="20"/>
                <w:szCs w:val="20"/>
              </w:rPr>
              <w:t>and add a paragraph with the observations</w:t>
            </w:r>
          </w:p>
        </w:tc>
        <w:tc>
          <w:tcPr>
            <w:tcW w:w="1158" w:type="dxa"/>
          </w:tcPr>
          <w:p w14:paraId="3209278A" w14:textId="77777777" w:rsidR="00F61782" w:rsidRPr="001433C6" w:rsidRDefault="00F61782" w:rsidP="00031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514" w:type="dxa"/>
          </w:tcPr>
          <w:p w14:paraId="243E9DB2" w14:textId="77777777" w:rsidR="00F61782" w:rsidRPr="001433C6" w:rsidRDefault="00F61782" w:rsidP="00031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070" w:type="dxa"/>
          </w:tcPr>
          <w:p w14:paraId="113470DC" w14:textId="77777777" w:rsidR="00F61782" w:rsidRPr="001433C6" w:rsidRDefault="00F61782" w:rsidP="00031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46" w:type="dxa"/>
          </w:tcPr>
          <w:p w14:paraId="3A1FCECA" w14:textId="77777777" w:rsidR="00F61782" w:rsidRPr="001433C6" w:rsidRDefault="00F61782" w:rsidP="001433C6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</w:tc>
      </w:tr>
      <w:tr w:rsidR="00F61782" w:rsidRPr="000317D8" w14:paraId="12FC3FCC" w14:textId="714CF9B7" w:rsidTr="001433C6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41E5060" w14:textId="77777777" w:rsidR="00F61782" w:rsidRPr="000317D8" w:rsidRDefault="00F61782" w:rsidP="00AD70F5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52" w:type="dxa"/>
          </w:tcPr>
          <w:p w14:paraId="19FE25FB" w14:textId="77777777" w:rsidR="00F61782" w:rsidRPr="000317D8" w:rsidRDefault="00F61782" w:rsidP="00AD7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650" w:type="dxa"/>
          </w:tcPr>
          <w:p w14:paraId="4603BD04" w14:textId="7264063D" w:rsidR="00F61782" w:rsidRPr="000317D8" w:rsidRDefault="001433C6" w:rsidP="00AD7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317D8">
              <w:rPr>
                <w:rFonts w:ascii="Calibri" w:hAnsi="Calibri" w:cs="Calibri"/>
                <w:sz w:val="20"/>
                <w:szCs w:val="20"/>
              </w:rPr>
              <w:t>Does project use a JS library not covered in class?</w:t>
            </w:r>
          </w:p>
        </w:tc>
        <w:tc>
          <w:tcPr>
            <w:tcW w:w="1158" w:type="dxa"/>
          </w:tcPr>
          <w:p w14:paraId="18770A16" w14:textId="77777777" w:rsidR="00F61782" w:rsidRPr="001433C6" w:rsidRDefault="00F61782" w:rsidP="00031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514" w:type="dxa"/>
          </w:tcPr>
          <w:p w14:paraId="29CABA59" w14:textId="77777777" w:rsidR="00F61782" w:rsidRPr="001433C6" w:rsidRDefault="00F61782" w:rsidP="00031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070" w:type="dxa"/>
          </w:tcPr>
          <w:p w14:paraId="615B9F54" w14:textId="77777777" w:rsidR="00F61782" w:rsidRPr="001433C6" w:rsidRDefault="00F61782" w:rsidP="00031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46" w:type="dxa"/>
          </w:tcPr>
          <w:p w14:paraId="3114D59F" w14:textId="77777777" w:rsidR="00F61782" w:rsidRPr="001433C6" w:rsidRDefault="00F61782" w:rsidP="001433C6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</w:tc>
      </w:tr>
      <w:tr w:rsidR="001433C6" w:rsidRPr="000317D8" w14:paraId="0C514542" w14:textId="0753FD39" w:rsidTr="001433C6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2282642" w14:textId="77777777" w:rsidR="001433C6" w:rsidRPr="000317D8" w:rsidRDefault="001433C6" w:rsidP="001433C6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52" w:type="dxa"/>
          </w:tcPr>
          <w:p w14:paraId="0950B82D" w14:textId="77777777" w:rsidR="001433C6" w:rsidRPr="000317D8" w:rsidRDefault="001433C6" w:rsidP="00143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650" w:type="dxa"/>
          </w:tcPr>
          <w:p w14:paraId="78B6561C" w14:textId="512088BC" w:rsidR="001433C6" w:rsidRPr="000317D8" w:rsidRDefault="001433C6" w:rsidP="00143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317D8">
              <w:rPr>
                <w:rFonts w:ascii="Calibri" w:hAnsi="Calibri" w:cs="Calibri"/>
                <w:sz w:val="20"/>
                <w:szCs w:val="20"/>
              </w:rPr>
              <w:t>Does project have interactive visualizations?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1158" w:type="dxa"/>
          </w:tcPr>
          <w:p w14:paraId="0612601E" w14:textId="77777777" w:rsidR="001433C6" w:rsidRPr="001433C6" w:rsidRDefault="001433C6" w:rsidP="001433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514" w:type="dxa"/>
          </w:tcPr>
          <w:p w14:paraId="09FE20C4" w14:textId="77777777" w:rsidR="001433C6" w:rsidRPr="001433C6" w:rsidRDefault="001433C6" w:rsidP="001433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070" w:type="dxa"/>
          </w:tcPr>
          <w:p w14:paraId="753BA5B7" w14:textId="77777777" w:rsidR="001433C6" w:rsidRPr="001433C6" w:rsidRDefault="001433C6" w:rsidP="001433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46" w:type="dxa"/>
          </w:tcPr>
          <w:p w14:paraId="3C26199F" w14:textId="682A770D" w:rsidR="001433C6" w:rsidRPr="001433C6" w:rsidRDefault="001433C6" w:rsidP="001433C6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  <w:r w:rsidRPr="001433C6"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>This project will have interactive visualization</w:t>
            </w:r>
          </w:p>
        </w:tc>
      </w:tr>
      <w:tr w:rsidR="001433C6" w:rsidRPr="000317D8" w14:paraId="3F767901" w14:textId="1CB1BF28" w:rsidTr="001433C6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4DABE7C" w14:textId="77777777" w:rsidR="001433C6" w:rsidRPr="000317D8" w:rsidRDefault="001433C6" w:rsidP="001433C6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52" w:type="dxa"/>
          </w:tcPr>
          <w:p w14:paraId="76CA55CA" w14:textId="77777777" w:rsidR="001433C6" w:rsidRPr="000317D8" w:rsidRDefault="001433C6" w:rsidP="00143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650" w:type="dxa"/>
          </w:tcPr>
          <w:p w14:paraId="4B4A0FCE" w14:textId="402616FF" w:rsidR="001433C6" w:rsidRPr="000317D8" w:rsidRDefault="001433C6" w:rsidP="00143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317D8">
              <w:rPr>
                <w:rFonts w:ascii="Calibri" w:hAnsi="Calibri" w:cs="Calibri"/>
                <w:sz w:val="20"/>
                <w:szCs w:val="20"/>
              </w:rPr>
              <w:t>Does project have minimum 3 views?</w:t>
            </w:r>
          </w:p>
        </w:tc>
        <w:tc>
          <w:tcPr>
            <w:tcW w:w="1158" w:type="dxa"/>
          </w:tcPr>
          <w:p w14:paraId="734D418D" w14:textId="77777777" w:rsidR="001433C6" w:rsidRPr="001433C6" w:rsidRDefault="001433C6" w:rsidP="001433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514" w:type="dxa"/>
          </w:tcPr>
          <w:p w14:paraId="75D8B7C1" w14:textId="77777777" w:rsidR="001433C6" w:rsidRPr="001433C6" w:rsidRDefault="001433C6" w:rsidP="001433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070" w:type="dxa"/>
          </w:tcPr>
          <w:p w14:paraId="160E58EF" w14:textId="77777777" w:rsidR="001433C6" w:rsidRPr="001433C6" w:rsidRDefault="001433C6" w:rsidP="001433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46" w:type="dxa"/>
          </w:tcPr>
          <w:p w14:paraId="69FF2590" w14:textId="104D1659" w:rsidR="001433C6" w:rsidRPr="001433C6" w:rsidRDefault="001433C6" w:rsidP="001433C6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>Yes</w:t>
            </w:r>
          </w:p>
        </w:tc>
      </w:tr>
      <w:tr w:rsidR="001433C6" w:rsidRPr="000317D8" w14:paraId="33D26A1B" w14:textId="7C5102D0" w:rsidTr="001433C6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F0CED56" w14:textId="77777777" w:rsidR="001433C6" w:rsidRPr="000317D8" w:rsidRDefault="001433C6" w:rsidP="001433C6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52" w:type="dxa"/>
          </w:tcPr>
          <w:p w14:paraId="6DF9CB24" w14:textId="77777777" w:rsidR="001433C6" w:rsidRPr="000317D8" w:rsidRDefault="001433C6" w:rsidP="00143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650" w:type="dxa"/>
          </w:tcPr>
          <w:p w14:paraId="22F3082F" w14:textId="785F0269" w:rsidR="001433C6" w:rsidRPr="000317D8" w:rsidRDefault="001433C6" w:rsidP="00143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317D8">
              <w:rPr>
                <w:rFonts w:ascii="Calibri" w:hAnsi="Calibri" w:cs="Calibri"/>
                <w:sz w:val="20"/>
                <w:szCs w:val="20"/>
              </w:rPr>
              <w:t>Does dataset have &gt;= 100 records</w:t>
            </w:r>
          </w:p>
        </w:tc>
        <w:tc>
          <w:tcPr>
            <w:tcW w:w="1158" w:type="dxa"/>
          </w:tcPr>
          <w:p w14:paraId="608DC053" w14:textId="77777777" w:rsidR="001433C6" w:rsidRPr="001433C6" w:rsidRDefault="001433C6" w:rsidP="001433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514" w:type="dxa"/>
          </w:tcPr>
          <w:p w14:paraId="39181468" w14:textId="77777777" w:rsidR="001433C6" w:rsidRPr="001433C6" w:rsidRDefault="001433C6" w:rsidP="001433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070" w:type="dxa"/>
          </w:tcPr>
          <w:p w14:paraId="6BD3B4F7" w14:textId="6FEC6B2E" w:rsidR="001433C6" w:rsidRPr="001433C6" w:rsidRDefault="001433C6" w:rsidP="001433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1433C6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46" w:type="dxa"/>
          </w:tcPr>
          <w:p w14:paraId="4AE5EF48" w14:textId="5BD8B96C" w:rsidR="001433C6" w:rsidRPr="001433C6" w:rsidRDefault="001433C6" w:rsidP="001433C6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>Yes</w:t>
            </w:r>
          </w:p>
        </w:tc>
      </w:tr>
      <w:tr w:rsidR="001433C6" w:rsidRPr="000317D8" w14:paraId="478C0BC8" w14:textId="72197199" w:rsidTr="001433C6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A3D69BF" w14:textId="77777777" w:rsidR="001433C6" w:rsidRPr="000317D8" w:rsidRDefault="001433C6" w:rsidP="001433C6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52" w:type="dxa"/>
          </w:tcPr>
          <w:p w14:paraId="110E995C" w14:textId="77777777" w:rsidR="001433C6" w:rsidRPr="000317D8" w:rsidRDefault="001433C6" w:rsidP="00143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650" w:type="dxa"/>
          </w:tcPr>
          <w:p w14:paraId="781E1125" w14:textId="53D78D82" w:rsidR="001433C6" w:rsidRPr="000317D8" w:rsidRDefault="0088391C" w:rsidP="00143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Prepare presentation</w:t>
            </w:r>
            <w:r w:rsidR="00140FC6">
              <w:rPr>
                <w:rFonts w:ascii="Calibri" w:hAnsi="Calibri" w:cs="Calibri"/>
                <w:sz w:val="20"/>
                <w:szCs w:val="20"/>
              </w:rPr>
              <w:t xml:space="preserve"> for 10 minutes.</w:t>
            </w:r>
          </w:p>
        </w:tc>
        <w:tc>
          <w:tcPr>
            <w:tcW w:w="1158" w:type="dxa"/>
          </w:tcPr>
          <w:p w14:paraId="3484B785" w14:textId="77777777" w:rsidR="001433C6" w:rsidRPr="001433C6" w:rsidRDefault="001433C6" w:rsidP="001433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514" w:type="dxa"/>
          </w:tcPr>
          <w:p w14:paraId="6281458D" w14:textId="77777777" w:rsidR="001433C6" w:rsidRPr="001433C6" w:rsidRDefault="001433C6" w:rsidP="001433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070" w:type="dxa"/>
          </w:tcPr>
          <w:p w14:paraId="14562311" w14:textId="79145E29" w:rsidR="001433C6" w:rsidRPr="001433C6" w:rsidRDefault="001433C6" w:rsidP="001433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46" w:type="dxa"/>
          </w:tcPr>
          <w:p w14:paraId="5527EF9E" w14:textId="59F701F4" w:rsidR="001433C6" w:rsidRPr="001433C6" w:rsidRDefault="0088391C" w:rsidP="001433C6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>I recommend to define how we are going to do it</w:t>
            </w:r>
            <w:r w:rsidR="00140FC6"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>.</w:t>
            </w:r>
          </w:p>
        </w:tc>
      </w:tr>
      <w:tr w:rsidR="001433C6" w:rsidRPr="000317D8" w14:paraId="2B4D6E6C" w14:textId="7820761C" w:rsidTr="001433C6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2ACD1DE" w14:textId="77777777" w:rsidR="001433C6" w:rsidRPr="000317D8" w:rsidRDefault="001433C6" w:rsidP="001433C6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52" w:type="dxa"/>
          </w:tcPr>
          <w:p w14:paraId="1AFC262A" w14:textId="77777777" w:rsidR="001433C6" w:rsidRPr="000317D8" w:rsidRDefault="001433C6" w:rsidP="00143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650" w:type="dxa"/>
          </w:tcPr>
          <w:p w14:paraId="5650DE0A" w14:textId="77777777" w:rsidR="001433C6" w:rsidRPr="000317D8" w:rsidRDefault="001433C6" w:rsidP="00143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158" w:type="dxa"/>
          </w:tcPr>
          <w:p w14:paraId="77631C17" w14:textId="77777777" w:rsidR="001433C6" w:rsidRPr="001433C6" w:rsidRDefault="001433C6" w:rsidP="001433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514" w:type="dxa"/>
          </w:tcPr>
          <w:p w14:paraId="3039A53A" w14:textId="77777777" w:rsidR="001433C6" w:rsidRPr="001433C6" w:rsidRDefault="001433C6" w:rsidP="001433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070" w:type="dxa"/>
          </w:tcPr>
          <w:p w14:paraId="2E847A1D" w14:textId="77777777" w:rsidR="001433C6" w:rsidRPr="001433C6" w:rsidRDefault="001433C6" w:rsidP="001433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46" w:type="dxa"/>
          </w:tcPr>
          <w:p w14:paraId="105FF7BA" w14:textId="77777777" w:rsidR="001433C6" w:rsidRPr="001433C6" w:rsidRDefault="001433C6" w:rsidP="001433C6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</w:tc>
      </w:tr>
      <w:tr w:rsidR="001433C6" w:rsidRPr="000317D8" w14:paraId="7D810F03" w14:textId="4CAF4F3F" w:rsidTr="00140FC6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tcBorders>
              <w:bottom w:val="single" w:sz="4" w:space="0" w:color="999999" w:themeColor="text1" w:themeTint="66"/>
            </w:tcBorders>
          </w:tcPr>
          <w:p w14:paraId="5491EE70" w14:textId="77777777" w:rsidR="001433C6" w:rsidRPr="000317D8" w:rsidRDefault="001433C6" w:rsidP="001433C6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52" w:type="dxa"/>
            <w:tcBorders>
              <w:bottom w:val="single" w:sz="4" w:space="0" w:color="999999" w:themeColor="text1" w:themeTint="66"/>
            </w:tcBorders>
          </w:tcPr>
          <w:p w14:paraId="7D752A48" w14:textId="77777777" w:rsidR="001433C6" w:rsidRPr="000317D8" w:rsidRDefault="001433C6" w:rsidP="00143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650" w:type="dxa"/>
            <w:tcBorders>
              <w:bottom w:val="single" w:sz="4" w:space="0" w:color="999999" w:themeColor="text1" w:themeTint="66"/>
            </w:tcBorders>
          </w:tcPr>
          <w:p w14:paraId="12E40611" w14:textId="77777777" w:rsidR="001433C6" w:rsidRPr="000317D8" w:rsidRDefault="001433C6" w:rsidP="00143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158" w:type="dxa"/>
            <w:tcBorders>
              <w:bottom w:val="single" w:sz="4" w:space="0" w:color="999999" w:themeColor="text1" w:themeTint="66"/>
            </w:tcBorders>
          </w:tcPr>
          <w:p w14:paraId="50C98208" w14:textId="77777777" w:rsidR="001433C6" w:rsidRPr="001433C6" w:rsidRDefault="001433C6" w:rsidP="001433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514" w:type="dxa"/>
            <w:tcBorders>
              <w:bottom w:val="single" w:sz="4" w:space="0" w:color="999999" w:themeColor="text1" w:themeTint="66"/>
            </w:tcBorders>
          </w:tcPr>
          <w:p w14:paraId="5D8E4E29" w14:textId="77777777" w:rsidR="001433C6" w:rsidRPr="001433C6" w:rsidRDefault="001433C6" w:rsidP="001433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070" w:type="dxa"/>
            <w:tcBorders>
              <w:bottom w:val="single" w:sz="4" w:space="0" w:color="999999" w:themeColor="text1" w:themeTint="66"/>
            </w:tcBorders>
          </w:tcPr>
          <w:p w14:paraId="37597242" w14:textId="77777777" w:rsidR="001433C6" w:rsidRPr="001433C6" w:rsidRDefault="001433C6" w:rsidP="001433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46" w:type="dxa"/>
            <w:tcBorders>
              <w:bottom w:val="single" w:sz="4" w:space="0" w:color="999999" w:themeColor="text1" w:themeTint="66"/>
            </w:tcBorders>
          </w:tcPr>
          <w:p w14:paraId="7C7FF1F5" w14:textId="77777777" w:rsidR="001433C6" w:rsidRPr="001433C6" w:rsidRDefault="001433C6" w:rsidP="001433C6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</w:tc>
      </w:tr>
      <w:tr w:rsidR="001433C6" w:rsidRPr="000317D8" w14:paraId="240C3E64" w14:textId="53724E8C" w:rsidTr="001433C6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B29D967" w14:textId="77777777" w:rsidR="001433C6" w:rsidRPr="000317D8" w:rsidRDefault="001433C6" w:rsidP="001433C6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52" w:type="dxa"/>
          </w:tcPr>
          <w:p w14:paraId="6F86333C" w14:textId="77777777" w:rsidR="001433C6" w:rsidRPr="000317D8" w:rsidRDefault="001433C6" w:rsidP="00143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650" w:type="dxa"/>
          </w:tcPr>
          <w:p w14:paraId="0A687771" w14:textId="77777777" w:rsidR="001433C6" w:rsidRPr="000317D8" w:rsidRDefault="001433C6" w:rsidP="00143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158" w:type="dxa"/>
          </w:tcPr>
          <w:p w14:paraId="64BADA3A" w14:textId="77777777" w:rsidR="001433C6" w:rsidRPr="001433C6" w:rsidRDefault="001433C6" w:rsidP="001433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514" w:type="dxa"/>
          </w:tcPr>
          <w:p w14:paraId="6F52DB67" w14:textId="77777777" w:rsidR="001433C6" w:rsidRPr="001433C6" w:rsidRDefault="001433C6" w:rsidP="001433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070" w:type="dxa"/>
          </w:tcPr>
          <w:p w14:paraId="58B7F3AE" w14:textId="77777777" w:rsidR="001433C6" w:rsidRPr="001433C6" w:rsidRDefault="001433C6" w:rsidP="001433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46" w:type="dxa"/>
          </w:tcPr>
          <w:p w14:paraId="633C2527" w14:textId="77777777" w:rsidR="001433C6" w:rsidRPr="001433C6" w:rsidRDefault="001433C6" w:rsidP="001433C6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</w:tc>
      </w:tr>
      <w:tr w:rsidR="001433C6" w:rsidRPr="000317D8" w14:paraId="269520D9" w14:textId="156A3046" w:rsidTr="00140FC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tcBorders>
              <w:top w:val="single" w:sz="4" w:space="0" w:color="999999" w:themeColor="text1" w:themeTint="66"/>
            </w:tcBorders>
          </w:tcPr>
          <w:p w14:paraId="07BA250A" w14:textId="77777777" w:rsidR="001433C6" w:rsidRPr="000317D8" w:rsidRDefault="001433C6" w:rsidP="001433C6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52" w:type="dxa"/>
            <w:tcBorders>
              <w:top w:val="single" w:sz="4" w:space="0" w:color="999999" w:themeColor="text1" w:themeTint="66"/>
            </w:tcBorders>
          </w:tcPr>
          <w:p w14:paraId="0B2BB5CC" w14:textId="77777777" w:rsidR="001433C6" w:rsidRPr="000317D8" w:rsidRDefault="001433C6" w:rsidP="001433C6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650" w:type="dxa"/>
            <w:tcBorders>
              <w:top w:val="single" w:sz="4" w:space="0" w:color="999999" w:themeColor="text1" w:themeTint="66"/>
            </w:tcBorders>
          </w:tcPr>
          <w:p w14:paraId="26E9F953" w14:textId="77777777" w:rsidR="001433C6" w:rsidRPr="000317D8" w:rsidRDefault="001433C6" w:rsidP="001433C6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4" w:space="0" w:color="999999" w:themeColor="text1" w:themeTint="66"/>
            </w:tcBorders>
          </w:tcPr>
          <w:p w14:paraId="790EB10D" w14:textId="77777777" w:rsidR="001433C6" w:rsidRPr="001433C6" w:rsidRDefault="001433C6" w:rsidP="001433C6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514" w:type="dxa"/>
            <w:tcBorders>
              <w:top w:val="single" w:sz="4" w:space="0" w:color="999999" w:themeColor="text1" w:themeTint="66"/>
            </w:tcBorders>
          </w:tcPr>
          <w:p w14:paraId="43AB4000" w14:textId="77777777" w:rsidR="001433C6" w:rsidRPr="001433C6" w:rsidRDefault="001433C6" w:rsidP="001433C6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070" w:type="dxa"/>
            <w:tcBorders>
              <w:top w:val="single" w:sz="4" w:space="0" w:color="999999" w:themeColor="text1" w:themeTint="66"/>
            </w:tcBorders>
          </w:tcPr>
          <w:p w14:paraId="1BC318A5" w14:textId="77777777" w:rsidR="001433C6" w:rsidRPr="001433C6" w:rsidRDefault="001433C6" w:rsidP="001433C6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46" w:type="dxa"/>
            <w:tcBorders>
              <w:top w:val="single" w:sz="4" w:space="0" w:color="999999" w:themeColor="text1" w:themeTint="66"/>
            </w:tcBorders>
          </w:tcPr>
          <w:p w14:paraId="25CA9E82" w14:textId="77777777" w:rsidR="001433C6" w:rsidRPr="001433C6" w:rsidRDefault="001433C6" w:rsidP="001433C6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</w:tc>
      </w:tr>
    </w:tbl>
    <w:p w14:paraId="0F5EA2E3" w14:textId="68265F3F" w:rsidR="000317D8" w:rsidRPr="000317D8" w:rsidRDefault="000317D8">
      <w:pPr>
        <w:rPr>
          <w:rFonts w:ascii="Calibri" w:hAnsi="Calibri" w:cs="Calibri"/>
          <w:sz w:val="20"/>
          <w:szCs w:val="20"/>
        </w:rPr>
      </w:pPr>
    </w:p>
    <w:p w14:paraId="2320E5C8" w14:textId="401BE0BB" w:rsidR="000317D8" w:rsidRDefault="000317D8"/>
    <w:tbl>
      <w:tblPr>
        <w:tblStyle w:val="GridTable1Light"/>
        <w:tblW w:w="8370" w:type="dxa"/>
        <w:tblInd w:w="1818" w:type="dxa"/>
        <w:tblLook w:val="0600" w:firstRow="0" w:lastRow="0" w:firstColumn="0" w:lastColumn="0" w:noHBand="1" w:noVBand="1"/>
      </w:tblPr>
      <w:tblGrid>
        <w:gridCol w:w="2790"/>
        <w:gridCol w:w="2790"/>
        <w:gridCol w:w="2790"/>
      </w:tblGrid>
      <w:tr w:rsidR="00140FC6" w:rsidRPr="00140FC6" w14:paraId="3AAACFF2" w14:textId="1E7FF49D" w:rsidTr="00140FC6">
        <w:trPr>
          <w:trHeight w:val="315"/>
        </w:trPr>
        <w:tc>
          <w:tcPr>
            <w:tcW w:w="2790" w:type="dxa"/>
            <w:hideMark/>
          </w:tcPr>
          <w:p w14:paraId="4ED0C88E" w14:textId="77777777" w:rsidR="00140FC6" w:rsidRPr="00140FC6" w:rsidRDefault="00140FC6" w:rsidP="00140FC6">
            <w:pPr>
              <w:textAlignment w:val="center"/>
              <w:rPr>
                <w:rFonts w:ascii="Arial" w:hAnsi="Arial" w:cs="Arial"/>
                <w:sz w:val="36"/>
                <w:szCs w:val="36"/>
              </w:rPr>
            </w:pPr>
            <w:r w:rsidRPr="00140FC6">
              <w:rPr>
                <w:rFonts w:ascii="Roboto" w:hAnsi="Roboto" w:cs="Arial"/>
                <w:b/>
                <w:bCs/>
                <w:color w:val="000000"/>
                <w:kern w:val="24"/>
                <w:sz w:val="24"/>
              </w:rPr>
              <w:t>Team Members</w:t>
            </w:r>
          </w:p>
        </w:tc>
        <w:tc>
          <w:tcPr>
            <w:tcW w:w="2790" w:type="dxa"/>
          </w:tcPr>
          <w:p w14:paraId="25D12FF9" w14:textId="672DF49A" w:rsidR="00140FC6" w:rsidRPr="00140FC6" w:rsidRDefault="00140FC6" w:rsidP="00140FC6">
            <w:pPr>
              <w:textAlignment w:val="center"/>
              <w:rPr>
                <w:rFonts w:ascii="Roboto" w:hAnsi="Roboto" w:cs="Arial"/>
                <w:b/>
                <w:bCs/>
                <w:color w:val="000000"/>
                <w:kern w:val="24"/>
                <w:sz w:val="24"/>
              </w:rPr>
            </w:pPr>
            <w:r>
              <w:rPr>
                <w:rFonts w:ascii="Roboto" w:hAnsi="Roboto" w:cs="Arial"/>
                <w:b/>
                <w:bCs/>
                <w:color w:val="000000"/>
                <w:kern w:val="24"/>
                <w:sz w:val="24"/>
              </w:rPr>
              <w:t>Presentation Time</w:t>
            </w:r>
          </w:p>
        </w:tc>
        <w:tc>
          <w:tcPr>
            <w:tcW w:w="2790" w:type="dxa"/>
          </w:tcPr>
          <w:p w14:paraId="2DD7F2BE" w14:textId="3FEB3642" w:rsidR="00140FC6" w:rsidRPr="00140FC6" w:rsidRDefault="00140FC6" w:rsidP="00140FC6">
            <w:pPr>
              <w:textAlignment w:val="center"/>
              <w:rPr>
                <w:rFonts w:ascii="Roboto" w:hAnsi="Roboto" w:cs="Arial"/>
                <w:b/>
                <w:bCs/>
                <w:color w:val="000000"/>
                <w:kern w:val="24"/>
                <w:sz w:val="24"/>
              </w:rPr>
            </w:pPr>
            <w:r>
              <w:rPr>
                <w:rFonts w:ascii="Roboto" w:hAnsi="Roboto" w:cs="Arial"/>
                <w:b/>
                <w:bCs/>
                <w:color w:val="000000"/>
                <w:kern w:val="24"/>
                <w:sz w:val="24"/>
              </w:rPr>
              <w:t>Slide #</w:t>
            </w:r>
          </w:p>
        </w:tc>
      </w:tr>
      <w:tr w:rsidR="00140FC6" w:rsidRPr="00140FC6" w14:paraId="5FE328F1" w14:textId="50883658" w:rsidTr="00140FC6">
        <w:trPr>
          <w:trHeight w:val="315"/>
        </w:trPr>
        <w:tc>
          <w:tcPr>
            <w:tcW w:w="2790" w:type="dxa"/>
            <w:hideMark/>
          </w:tcPr>
          <w:p w14:paraId="45F84105" w14:textId="77777777" w:rsidR="00140FC6" w:rsidRPr="00140FC6" w:rsidRDefault="00140FC6" w:rsidP="00140FC6">
            <w:pPr>
              <w:textAlignment w:val="center"/>
              <w:rPr>
                <w:rFonts w:ascii="Arial" w:hAnsi="Arial" w:cs="Arial"/>
                <w:sz w:val="36"/>
                <w:szCs w:val="36"/>
              </w:rPr>
            </w:pPr>
            <w:r w:rsidRPr="00140FC6">
              <w:rPr>
                <w:rFonts w:ascii="Calibri" w:hAnsi="Calibri" w:cs="Calibri"/>
                <w:color w:val="000000" w:themeColor="dark1"/>
                <w:kern w:val="24"/>
                <w:sz w:val="24"/>
              </w:rPr>
              <w:t>Daniel Murchison</w:t>
            </w:r>
          </w:p>
        </w:tc>
        <w:tc>
          <w:tcPr>
            <w:tcW w:w="2790" w:type="dxa"/>
          </w:tcPr>
          <w:p w14:paraId="1AE9BE8F" w14:textId="13A84A8C" w:rsidR="00140FC6" w:rsidRPr="00140FC6" w:rsidRDefault="00140FC6" w:rsidP="00140FC6">
            <w:pPr>
              <w:textAlignment w:val="center"/>
              <w:rPr>
                <w:rFonts w:ascii="Calibri" w:hAnsi="Calibri" w:cs="Calibri"/>
                <w:color w:val="000000" w:themeColor="dark1"/>
                <w:kern w:val="24"/>
                <w:sz w:val="24"/>
              </w:rPr>
            </w:pPr>
            <w:r>
              <w:rPr>
                <w:rFonts w:ascii="Calibri" w:hAnsi="Calibri" w:cs="Calibri"/>
                <w:color w:val="000000" w:themeColor="dark1"/>
                <w:kern w:val="24"/>
                <w:sz w:val="24"/>
              </w:rPr>
              <w:t>2 minutes</w:t>
            </w:r>
          </w:p>
        </w:tc>
        <w:tc>
          <w:tcPr>
            <w:tcW w:w="2790" w:type="dxa"/>
          </w:tcPr>
          <w:p w14:paraId="1499A736" w14:textId="74097D90" w:rsidR="00140FC6" w:rsidRPr="00140FC6" w:rsidRDefault="00140FC6" w:rsidP="00140FC6">
            <w:pPr>
              <w:textAlignment w:val="center"/>
              <w:rPr>
                <w:rFonts w:ascii="Calibri" w:hAnsi="Calibri" w:cs="Calibri"/>
                <w:color w:val="000000" w:themeColor="dark1"/>
                <w:kern w:val="24"/>
                <w:sz w:val="24"/>
              </w:rPr>
            </w:pPr>
          </w:p>
        </w:tc>
      </w:tr>
      <w:tr w:rsidR="00140FC6" w:rsidRPr="00140FC6" w14:paraId="1996CCCB" w14:textId="65B082E7" w:rsidTr="00140FC6">
        <w:trPr>
          <w:trHeight w:val="315"/>
        </w:trPr>
        <w:tc>
          <w:tcPr>
            <w:tcW w:w="2790" w:type="dxa"/>
            <w:hideMark/>
          </w:tcPr>
          <w:p w14:paraId="28A6945F" w14:textId="77777777" w:rsidR="00140FC6" w:rsidRPr="00140FC6" w:rsidRDefault="00140FC6" w:rsidP="00140FC6">
            <w:pPr>
              <w:textAlignment w:val="center"/>
              <w:rPr>
                <w:rFonts w:ascii="Arial" w:hAnsi="Arial" w:cs="Arial"/>
                <w:sz w:val="36"/>
                <w:szCs w:val="36"/>
              </w:rPr>
            </w:pPr>
            <w:r w:rsidRPr="00140FC6">
              <w:rPr>
                <w:rFonts w:ascii="Calibri" w:hAnsi="Calibri" w:cs="Calibri"/>
                <w:color w:val="000000" w:themeColor="dark1"/>
                <w:kern w:val="24"/>
                <w:sz w:val="24"/>
              </w:rPr>
              <w:t xml:space="preserve">Edith Jimenez Mendez </w:t>
            </w:r>
          </w:p>
        </w:tc>
        <w:tc>
          <w:tcPr>
            <w:tcW w:w="2790" w:type="dxa"/>
          </w:tcPr>
          <w:p w14:paraId="7E60194E" w14:textId="5D54FDBA" w:rsidR="00140FC6" w:rsidRPr="00140FC6" w:rsidRDefault="00140FC6" w:rsidP="00140FC6">
            <w:pPr>
              <w:textAlignment w:val="center"/>
              <w:rPr>
                <w:rFonts w:ascii="Calibri" w:hAnsi="Calibri" w:cs="Calibri"/>
                <w:color w:val="000000" w:themeColor="dark1"/>
                <w:kern w:val="24"/>
                <w:sz w:val="24"/>
              </w:rPr>
            </w:pPr>
            <w:r>
              <w:rPr>
                <w:rFonts w:ascii="Calibri" w:hAnsi="Calibri" w:cs="Calibri"/>
                <w:color w:val="000000" w:themeColor="dark1"/>
                <w:kern w:val="24"/>
                <w:sz w:val="24"/>
              </w:rPr>
              <w:t>2 minutes</w:t>
            </w:r>
          </w:p>
        </w:tc>
        <w:tc>
          <w:tcPr>
            <w:tcW w:w="2790" w:type="dxa"/>
          </w:tcPr>
          <w:p w14:paraId="3F9AD247" w14:textId="77777777" w:rsidR="00140FC6" w:rsidRPr="00140FC6" w:rsidRDefault="00140FC6" w:rsidP="00140FC6">
            <w:pPr>
              <w:textAlignment w:val="center"/>
              <w:rPr>
                <w:rFonts w:ascii="Calibri" w:hAnsi="Calibri" w:cs="Calibri"/>
                <w:color w:val="000000" w:themeColor="dark1"/>
                <w:kern w:val="24"/>
                <w:sz w:val="24"/>
              </w:rPr>
            </w:pPr>
          </w:p>
        </w:tc>
      </w:tr>
      <w:tr w:rsidR="00140FC6" w:rsidRPr="00140FC6" w14:paraId="7FD79153" w14:textId="3181B906" w:rsidTr="00140FC6">
        <w:trPr>
          <w:trHeight w:val="315"/>
        </w:trPr>
        <w:tc>
          <w:tcPr>
            <w:tcW w:w="2790" w:type="dxa"/>
            <w:hideMark/>
          </w:tcPr>
          <w:p w14:paraId="493B37C6" w14:textId="77777777" w:rsidR="00140FC6" w:rsidRPr="00140FC6" w:rsidRDefault="00140FC6" w:rsidP="00140FC6">
            <w:pPr>
              <w:textAlignment w:val="center"/>
              <w:rPr>
                <w:rFonts w:ascii="Arial" w:hAnsi="Arial" w:cs="Arial"/>
                <w:sz w:val="36"/>
                <w:szCs w:val="36"/>
              </w:rPr>
            </w:pPr>
            <w:r w:rsidRPr="00140FC6">
              <w:rPr>
                <w:rFonts w:ascii="Calibri" w:hAnsi="Calibri" w:cs="Calibri"/>
                <w:color w:val="000000" w:themeColor="dark1"/>
                <w:kern w:val="24"/>
                <w:sz w:val="24"/>
              </w:rPr>
              <w:t>Jin Dai</w:t>
            </w:r>
          </w:p>
        </w:tc>
        <w:tc>
          <w:tcPr>
            <w:tcW w:w="2790" w:type="dxa"/>
          </w:tcPr>
          <w:p w14:paraId="719AA003" w14:textId="2096B345" w:rsidR="00140FC6" w:rsidRPr="00140FC6" w:rsidRDefault="00140FC6" w:rsidP="00140FC6">
            <w:pPr>
              <w:textAlignment w:val="center"/>
              <w:rPr>
                <w:rFonts w:ascii="Calibri" w:hAnsi="Calibri" w:cs="Calibri"/>
                <w:color w:val="000000" w:themeColor="dark1"/>
                <w:kern w:val="24"/>
                <w:sz w:val="24"/>
              </w:rPr>
            </w:pPr>
            <w:r>
              <w:rPr>
                <w:rFonts w:ascii="Calibri" w:hAnsi="Calibri" w:cs="Calibri"/>
                <w:color w:val="000000" w:themeColor="dark1"/>
                <w:kern w:val="24"/>
                <w:sz w:val="24"/>
              </w:rPr>
              <w:t>2 minutes</w:t>
            </w:r>
          </w:p>
        </w:tc>
        <w:tc>
          <w:tcPr>
            <w:tcW w:w="2790" w:type="dxa"/>
          </w:tcPr>
          <w:p w14:paraId="58A3DCBE" w14:textId="77777777" w:rsidR="00140FC6" w:rsidRPr="00140FC6" w:rsidRDefault="00140FC6" w:rsidP="00140FC6">
            <w:pPr>
              <w:textAlignment w:val="center"/>
              <w:rPr>
                <w:rFonts w:ascii="Calibri" w:hAnsi="Calibri" w:cs="Calibri"/>
                <w:color w:val="000000" w:themeColor="dark1"/>
                <w:kern w:val="24"/>
                <w:sz w:val="24"/>
              </w:rPr>
            </w:pPr>
          </w:p>
        </w:tc>
      </w:tr>
      <w:tr w:rsidR="00140FC6" w:rsidRPr="00140FC6" w14:paraId="6EDE8275" w14:textId="21583C64" w:rsidTr="00140FC6">
        <w:trPr>
          <w:trHeight w:val="315"/>
        </w:trPr>
        <w:tc>
          <w:tcPr>
            <w:tcW w:w="2790" w:type="dxa"/>
            <w:hideMark/>
          </w:tcPr>
          <w:p w14:paraId="0BEF1AA9" w14:textId="77777777" w:rsidR="00140FC6" w:rsidRPr="00140FC6" w:rsidRDefault="00140FC6" w:rsidP="00140FC6">
            <w:pPr>
              <w:textAlignment w:val="center"/>
              <w:rPr>
                <w:rFonts w:ascii="Arial" w:hAnsi="Arial" w:cs="Arial"/>
                <w:sz w:val="36"/>
                <w:szCs w:val="36"/>
              </w:rPr>
            </w:pPr>
            <w:r w:rsidRPr="00140FC6">
              <w:rPr>
                <w:rFonts w:ascii="Calibri" w:hAnsi="Calibri" w:cs="Calibri"/>
                <w:color w:val="000000" w:themeColor="dark1"/>
                <w:kern w:val="24"/>
                <w:sz w:val="24"/>
              </w:rPr>
              <w:t>Michael Gonzalez</w:t>
            </w:r>
          </w:p>
        </w:tc>
        <w:tc>
          <w:tcPr>
            <w:tcW w:w="2790" w:type="dxa"/>
          </w:tcPr>
          <w:p w14:paraId="246FC5CB" w14:textId="50682AB8" w:rsidR="00140FC6" w:rsidRPr="00140FC6" w:rsidRDefault="00140FC6" w:rsidP="00140FC6">
            <w:pPr>
              <w:textAlignment w:val="center"/>
              <w:rPr>
                <w:rFonts w:ascii="Calibri" w:hAnsi="Calibri" w:cs="Calibri"/>
                <w:color w:val="000000" w:themeColor="dark1"/>
                <w:kern w:val="24"/>
                <w:sz w:val="24"/>
              </w:rPr>
            </w:pPr>
            <w:r>
              <w:rPr>
                <w:rFonts w:ascii="Calibri" w:hAnsi="Calibri" w:cs="Calibri"/>
                <w:color w:val="000000" w:themeColor="dark1"/>
                <w:kern w:val="24"/>
                <w:sz w:val="24"/>
              </w:rPr>
              <w:t>2 minutes</w:t>
            </w:r>
          </w:p>
        </w:tc>
        <w:tc>
          <w:tcPr>
            <w:tcW w:w="2790" w:type="dxa"/>
          </w:tcPr>
          <w:p w14:paraId="51119A39" w14:textId="77777777" w:rsidR="00140FC6" w:rsidRPr="00140FC6" w:rsidRDefault="00140FC6" w:rsidP="00140FC6">
            <w:pPr>
              <w:textAlignment w:val="center"/>
              <w:rPr>
                <w:rFonts w:ascii="Calibri" w:hAnsi="Calibri" w:cs="Calibri"/>
                <w:color w:val="000000" w:themeColor="dark1"/>
                <w:kern w:val="24"/>
                <w:sz w:val="24"/>
              </w:rPr>
            </w:pPr>
          </w:p>
        </w:tc>
      </w:tr>
      <w:tr w:rsidR="00140FC6" w:rsidRPr="00140FC6" w14:paraId="4E54091E" w14:textId="2B566B01" w:rsidTr="00140FC6">
        <w:trPr>
          <w:trHeight w:val="315"/>
        </w:trPr>
        <w:tc>
          <w:tcPr>
            <w:tcW w:w="2790" w:type="dxa"/>
            <w:hideMark/>
          </w:tcPr>
          <w:p w14:paraId="693FC421" w14:textId="77777777" w:rsidR="00140FC6" w:rsidRPr="00140FC6" w:rsidRDefault="00140FC6" w:rsidP="00140FC6">
            <w:pPr>
              <w:textAlignment w:val="center"/>
              <w:rPr>
                <w:rFonts w:ascii="Arial" w:hAnsi="Arial" w:cs="Arial"/>
                <w:sz w:val="36"/>
                <w:szCs w:val="36"/>
              </w:rPr>
            </w:pPr>
            <w:r w:rsidRPr="00140FC6">
              <w:rPr>
                <w:rFonts w:ascii="Calibri" w:hAnsi="Calibri" w:cs="Calibri"/>
                <w:color w:val="000000" w:themeColor="dark1"/>
                <w:kern w:val="24"/>
                <w:sz w:val="24"/>
              </w:rPr>
              <w:t>Mike Sammis</w:t>
            </w:r>
          </w:p>
        </w:tc>
        <w:tc>
          <w:tcPr>
            <w:tcW w:w="2790" w:type="dxa"/>
          </w:tcPr>
          <w:p w14:paraId="7B7DED06" w14:textId="473BA7B7" w:rsidR="00140FC6" w:rsidRPr="00140FC6" w:rsidRDefault="00140FC6" w:rsidP="00140FC6">
            <w:pPr>
              <w:textAlignment w:val="center"/>
              <w:rPr>
                <w:rFonts w:ascii="Calibri" w:hAnsi="Calibri" w:cs="Calibri"/>
                <w:color w:val="000000" w:themeColor="dark1"/>
                <w:kern w:val="24"/>
                <w:sz w:val="24"/>
              </w:rPr>
            </w:pPr>
            <w:r>
              <w:rPr>
                <w:rFonts w:ascii="Calibri" w:hAnsi="Calibri" w:cs="Calibri"/>
                <w:color w:val="000000" w:themeColor="dark1"/>
                <w:kern w:val="24"/>
                <w:sz w:val="24"/>
              </w:rPr>
              <w:t>2 minutes</w:t>
            </w:r>
          </w:p>
        </w:tc>
        <w:tc>
          <w:tcPr>
            <w:tcW w:w="2790" w:type="dxa"/>
          </w:tcPr>
          <w:p w14:paraId="2D53C73A" w14:textId="77777777" w:rsidR="00140FC6" w:rsidRPr="00140FC6" w:rsidRDefault="00140FC6" w:rsidP="00140FC6">
            <w:pPr>
              <w:textAlignment w:val="center"/>
              <w:rPr>
                <w:rFonts w:ascii="Calibri" w:hAnsi="Calibri" w:cs="Calibri"/>
                <w:color w:val="000000" w:themeColor="dark1"/>
                <w:kern w:val="24"/>
                <w:sz w:val="24"/>
              </w:rPr>
            </w:pPr>
          </w:p>
        </w:tc>
      </w:tr>
    </w:tbl>
    <w:p w14:paraId="54D026FF" w14:textId="5074E72B" w:rsidR="000317D8" w:rsidRDefault="000317D8"/>
    <w:p w14:paraId="2FD530FE" w14:textId="20C547FB" w:rsidR="000317D8" w:rsidRDefault="000317D8"/>
    <w:p w14:paraId="4B673B81" w14:textId="52629D1A" w:rsidR="000317D8" w:rsidRDefault="000317D8"/>
    <w:p w14:paraId="2C31D519" w14:textId="77777777" w:rsidR="000317D8" w:rsidRDefault="000317D8"/>
    <w:p w14:paraId="387F6D9C" w14:textId="77777777" w:rsidR="000317D8" w:rsidRDefault="000317D8"/>
    <w:sectPr w:rsidR="000317D8" w:rsidSect="00F6178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AFE0DD" w14:textId="77777777" w:rsidR="0069629C" w:rsidRDefault="0069629C">
      <w:r>
        <w:separator/>
      </w:r>
    </w:p>
  </w:endnote>
  <w:endnote w:type="continuationSeparator" w:id="0">
    <w:p w14:paraId="7C80ED76" w14:textId="77777777" w:rsidR="0069629C" w:rsidRDefault="006962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BDF5B7" w14:textId="77777777" w:rsidR="0069629C" w:rsidRDefault="0069629C">
      <w:r>
        <w:separator/>
      </w:r>
    </w:p>
  </w:footnote>
  <w:footnote w:type="continuationSeparator" w:id="0">
    <w:p w14:paraId="1AD6C76D" w14:textId="77777777" w:rsidR="0069629C" w:rsidRDefault="006962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characterSpacingControl w:val="doNotCompress"/>
  <w:hdrShapeDefaults>
    <o:shapedefaults v:ext="edit" spidmax="2049">
      <o:colormru v:ext="edit" colors="#c90,oliv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0789"/>
    <w:rsid w:val="000317D8"/>
    <w:rsid w:val="00036CBE"/>
    <w:rsid w:val="0005132D"/>
    <w:rsid w:val="0006575E"/>
    <w:rsid w:val="000B72E5"/>
    <w:rsid w:val="000D4544"/>
    <w:rsid w:val="00114EA3"/>
    <w:rsid w:val="00140FC6"/>
    <w:rsid w:val="001433C6"/>
    <w:rsid w:val="00161F42"/>
    <w:rsid w:val="00176F06"/>
    <w:rsid w:val="00186F1E"/>
    <w:rsid w:val="001A40CB"/>
    <w:rsid w:val="001F0211"/>
    <w:rsid w:val="001F3A52"/>
    <w:rsid w:val="0020297B"/>
    <w:rsid w:val="00203218"/>
    <w:rsid w:val="0021044F"/>
    <w:rsid w:val="00246CDE"/>
    <w:rsid w:val="00254D70"/>
    <w:rsid w:val="00291AC4"/>
    <w:rsid w:val="002C590F"/>
    <w:rsid w:val="002E22E8"/>
    <w:rsid w:val="002E54F9"/>
    <w:rsid w:val="002F25A2"/>
    <w:rsid w:val="002F4361"/>
    <w:rsid w:val="002F5831"/>
    <w:rsid w:val="0030183D"/>
    <w:rsid w:val="00305B97"/>
    <w:rsid w:val="0030730A"/>
    <w:rsid w:val="00312E68"/>
    <w:rsid w:val="0031430F"/>
    <w:rsid w:val="00353F5D"/>
    <w:rsid w:val="003A64A2"/>
    <w:rsid w:val="003C2551"/>
    <w:rsid w:val="003D5806"/>
    <w:rsid w:val="003E3310"/>
    <w:rsid w:val="003F1406"/>
    <w:rsid w:val="003F1951"/>
    <w:rsid w:val="00404797"/>
    <w:rsid w:val="004056C2"/>
    <w:rsid w:val="00410AB5"/>
    <w:rsid w:val="004244C4"/>
    <w:rsid w:val="00462D57"/>
    <w:rsid w:val="00480789"/>
    <w:rsid w:val="004F0FCA"/>
    <w:rsid w:val="005031C2"/>
    <w:rsid w:val="0050626D"/>
    <w:rsid w:val="00507733"/>
    <w:rsid w:val="00546EAD"/>
    <w:rsid w:val="005554F4"/>
    <w:rsid w:val="00581442"/>
    <w:rsid w:val="005B64CE"/>
    <w:rsid w:val="005F02C2"/>
    <w:rsid w:val="006734CD"/>
    <w:rsid w:val="0069629C"/>
    <w:rsid w:val="006E12B8"/>
    <w:rsid w:val="00724925"/>
    <w:rsid w:val="0073743D"/>
    <w:rsid w:val="00771BFC"/>
    <w:rsid w:val="007A3659"/>
    <w:rsid w:val="007B161B"/>
    <w:rsid w:val="007E2732"/>
    <w:rsid w:val="0081534C"/>
    <w:rsid w:val="00857411"/>
    <w:rsid w:val="00877D72"/>
    <w:rsid w:val="00881414"/>
    <w:rsid w:val="0088391C"/>
    <w:rsid w:val="008916E3"/>
    <w:rsid w:val="008B534E"/>
    <w:rsid w:val="008B579C"/>
    <w:rsid w:val="008B66BC"/>
    <w:rsid w:val="0090520E"/>
    <w:rsid w:val="009232DC"/>
    <w:rsid w:val="00952809"/>
    <w:rsid w:val="009A368E"/>
    <w:rsid w:val="009A52F6"/>
    <w:rsid w:val="009B2BB2"/>
    <w:rsid w:val="009E7447"/>
    <w:rsid w:val="009F2E69"/>
    <w:rsid w:val="009F3937"/>
    <w:rsid w:val="00A7115B"/>
    <w:rsid w:val="00A8267A"/>
    <w:rsid w:val="00AD70F5"/>
    <w:rsid w:val="00B35D84"/>
    <w:rsid w:val="00B40E3E"/>
    <w:rsid w:val="00B929B0"/>
    <w:rsid w:val="00B94797"/>
    <w:rsid w:val="00BA419C"/>
    <w:rsid w:val="00BA78C0"/>
    <w:rsid w:val="00BB30E4"/>
    <w:rsid w:val="00C16CCE"/>
    <w:rsid w:val="00CB6DC9"/>
    <w:rsid w:val="00CC23FA"/>
    <w:rsid w:val="00CF63D4"/>
    <w:rsid w:val="00D32B97"/>
    <w:rsid w:val="00D43C22"/>
    <w:rsid w:val="00D671BE"/>
    <w:rsid w:val="00D75334"/>
    <w:rsid w:val="00DE3D75"/>
    <w:rsid w:val="00DF774C"/>
    <w:rsid w:val="00E0262E"/>
    <w:rsid w:val="00E2754D"/>
    <w:rsid w:val="00E40BED"/>
    <w:rsid w:val="00EA5E15"/>
    <w:rsid w:val="00ED03A3"/>
    <w:rsid w:val="00EE2820"/>
    <w:rsid w:val="00EF1C92"/>
    <w:rsid w:val="00F25EB5"/>
    <w:rsid w:val="00F35A3B"/>
    <w:rsid w:val="00F4399F"/>
    <w:rsid w:val="00F61782"/>
    <w:rsid w:val="00F6581A"/>
    <w:rsid w:val="00F8245A"/>
    <w:rsid w:val="00FB2FD4"/>
    <w:rsid w:val="00FD0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c90,olive"/>
    </o:shapedefaults>
    <o:shapelayout v:ext="edit">
      <o:idmap v:ext="edit" data="1"/>
    </o:shapelayout>
  </w:shapeDefaults>
  <w:decimalSymbol w:val="."/>
  <w:listSeparator w:val=","/>
  <w14:docId w14:val="4FA6FF32"/>
  <w15:docId w15:val="{638E1120-8D2E-4A7D-96F6-931BB30F9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D70F5"/>
    <w:rPr>
      <w:rFonts w:asciiTheme="minorHAnsi" w:hAnsiTheme="minorHAnsi"/>
      <w:sz w:val="18"/>
      <w:szCs w:val="24"/>
    </w:rPr>
  </w:style>
  <w:style w:type="paragraph" w:styleId="Heading1">
    <w:name w:val="heading 1"/>
    <w:basedOn w:val="Normal"/>
    <w:next w:val="Normal"/>
    <w:qFormat/>
    <w:rsid w:val="00305B97"/>
    <w:pPr>
      <w:jc w:val="center"/>
      <w:outlineLvl w:val="0"/>
    </w:pPr>
    <w:rPr>
      <w:rFonts w:asciiTheme="majorHAnsi" w:hAnsiTheme="majorHAnsi" w:cs="Arial"/>
      <w:caps/>
      <w:color w:val="4F6228" w:themeColor="accent3" w:themeShade="80"/>
      <w:sz w:val="16"/>
      <w:szCs w:val="32"/>
    </w:rPr>
  </w:style>
  <w:style w:type="paragraph" w:styleId="Heading2">
    <w:name w:val="heading 2"/>
    <w:basedOn w:val="Normal"/>
    <w:next w:val="Normal"/>
    <w:link w:val="Heading2Char"/>
    <w:qFormat/>
    <w:rsid w:val="00305B97"/>
    <w:pPr>
      <w:keepNext/>
      <w:jc w:val="center"/>
      <w:outlineLvl w:val="1"/>
    </w:pPr>
    <w:rPr>
      <w:rFonts w:asciiTheme="majorHAnsi" w:hAnsiTheme="majorHAnsi" w:cs="Arial"/>
      <w:b/>
      <w:bCs/>
      <w:iCs/>
      <w:caps/>
      <w:color w:val="E36C0A" w:themeColor="accent6" w:themeShade="BF"/>
      <w:spacing w:val="30"/>
      <w:sz w:val="28"/>
      <w:szCs w:val="28"/>
    </w:rPr>
  </w:style>
  <w:style w:type="paragraph" w:styleId="Heading3">
    <w:name w:val="heading 3"/>
    <w:basedOn w:val="Normal"/>
    <w:next w:val="Normal"/>
    <w:semiHidden/>
    <w:unhideWhenUsed/>
    <w:qFormat/>
    <w:rsid w:val="001A40CB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semiHidden/>
    <w:rsid w:val="003C2551"/>
    <w:rPr>
      <w:rFonts w:ascii="Arial Narrow" w:hAnsi="Arial Narro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semiHidden/>
    <w:rsid w:val="00DF774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unhideWhenUsed/>
    <w:rsid w:val="00DF774C"/>
    <w:pPr>
      <w:tabs>
        <w:tab w:val="center" w:pos="4320"/>
        <w:tab w:val="right" w:pos="8640"/>
      </w:tabs>
    </w:pPr>
  </w:style>
  <w:style w:type="character" w:customStyle="1" w:styleId="Heading2Char">
    <w:name w:val="Heading 2 Char"/>
    <w:basedOn w:val="DefaultParagraphFont"/>
    <w:link w:val="Heading2"/>
    <w:rsid w:val="00305B97"/>
    <w:rPr>
      <w:rFonts w:asciiTheme="majorHAnsi" w:hAnsiTheme="majorHAnsi" w:cs="Arial"/>
      <w:b/>
      <w:bCs/>
      <w:iCs/>
      <w:caps/>
      <w:color w:val="E36C0A" w:themeColor="accent6" w:themeShade="BF"/>
      <w:spacing w:val="30"/>
      <w:sz w:val="28"/>
      <w:szCs w:val="28"/>
    </w:rPr>
  </w:style>
  <w:style w:type="paragraph" w:customStyle="1" w:styleId="Title1">
    <w:name w:val="Title1"/>
    <w:autoRedefine/>
    <w:qFormat/>
    <w:rsid w:val="00AD70F5"/>
    <w:pPr>
      <w:jc w:val="center"/>
    </w:pPr>
    <w:rPr>
      <w:rFonts w:asciiTheme="majorHAnsi" w:hAnsiTheme="majorHAnsi" w:cs="Arial"/>
      <w:color w:val="4F6228" w:themeColor="accent3" w:themeShade="80"/>
      <w:spacing w:val="10"/>
      <w:w w:val="120"/>
      <w:sz w:val="96"/>
      <w:szCs w:val="120"/>
    </w:rPr>
  </w:style>
  <w:style w:type="paragraph" w:styleId="BalloonText">
    <w:name w:val="Balloon Text"/>
    <w:basedOn w:val="Normal"/>
    <w:semiHidden/>
    <w:rsid w:val="0090520E"/>
    <w:rPr>
      <w:rFonts w:ascii="Tahoma" w:hAnsi="Tahoma" w:cs="Tahoma"/>
      <w:sz w:val="16"/>
      <w:szCs w:val="16"/>
    </w:rPr>
  </w:style>
  <w:style w:type="table" w:styleId="GridTable1Light">
    <w:name w:val="Grid Table 1 Light"/>
    <w:basedOn w:val="TableNormal"/>
    <w:uiPriority w:val="46"/>
    <w:rsid w:val="00F6178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1433C6"/>
    <w:pPr>
      <w:spacing w:before="100" w:beforeAutospacing="1" w:after="100" w:afterAutospacing="1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5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ke\AppData\Roaming\Microsoft\Templates\To_do_lis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o Do List">
      <a:majorFont>
        <a:latin typeface="Garamond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2035-01-01T08:00:00+00:00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730117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2011-12-21T18:29:00+00:00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1386442</Value>
      <Value>1386443</Value>
    </PublishStatusLookup>
    <APAuthor xmlns="4873beb7-5857-4685-be1f-d57550cc96cc">
      <UserInfo>
        <DisplayName>REDMOND\v-miyaki</DisplayName>
        <AccountId>1928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>To do list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>2007 Template UpLeveling Do Not HandOff</UALocComments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2007 Default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TP102806348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OfficeOnline,OfficeOnlineVNext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14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>,t:Tier 1,t:Tier 2,t:Tier 3,</LocMarketGroupTiers2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99BEF18-06A5-412C-A2CC-5F4D5C3A9A5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07BCAD0-C675-401E-8A2B-DAAC10DCBC48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D024834A-03A6-4079-A24C-9A68BFC867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To_do_list.dotx</Template>
  <TotalTime>210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 do list</vt:lpstr>
    </vt:vector>
  </TitlesOfParts>
  <Company>Microsoft Corporation</Company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 do list</dc:title>
  <dc:creator>Mike</dc:creator>
  <cp:lastModifiedBy>Edith Jimenez</cp:lastModifiedBy>
  <cp:revision>7</cp:revision>
  <cp:lastPrinted>2006-03-20T18:24:00Z</cp:lastPrinted>
  <dcterms:created xsi:type="dcterms:W3CDTF">2020-04-06T21:46:00Z</dcterms:created>
  <dcterms:modified xsi:type="dcterms:W3CDTF">2020-04-09T19:54:00Z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TC100758301033</vt:lpwstr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