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DF08" w14:textId="77777777" w:rsidR="00F61782" w:rsidRDefault="00F61782"/>
    <w:p w14:paraId="085F0114" w14:textId="007FC67A" w:rsidR="00857411" w:rsidRDefault="00480789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43EA95FF" wp14:editId="1C445673">
                <wp:simplePos x="0" y="0"/>
                <wp:positionH relativeFrom="page">
                  <wp:posOffset>2197404</wp:posOffset>
                </wp:positionH>
                <wp:positionV relativeFrom="page">
                  <wp:posOffset>208722</wp:posOffset>
                </wp:positionV>
                <wp:extent cx="5648325" cy="980440"/>
                <wp:effectExtent l="9525" t="0" r="9525" b="635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325" cy="980440"/>
                          <a:chOff x="1674" y="1080"/>
                          <a:chExt cx="8895" cy="1544"/>
                        </a:xfrm>
                      </wpg:grpSpPr>
                      <wps:wsp>
                        <wps:cNvPr id="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748" y="1080"/>
                            <a:ext cx="8745" cy="1544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CC9900">
                                    <a:alpha val="63921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74" y="1254"/>
                            <a:ext cx="8895" cy="1187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64999"/>
                            </a:scheme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88561" w14:textId="77777777" w:rsidR="00305B97" w:rsidRPr="00F8245A" w:rsidRDefault="00305B97" w:rsidP="00AD70F5">
                              <w:pPr>
                                <w:pStyle w:val="Title1"/>
                              </w:pPr>
                              <w:r w:rsidRPr="00F8245A">
                                <w:t>T</w:t>
                              </w:r>
                              <w:r w:rsidRPr="00AD70F5">
                                <w:t xml:space="preserve">O </w:t>
                              </w:r>
                              <w:r w:rsidRPr="00F8245A">
                                <w:t xml:space="preserve">DO </w:t>
                              </w:r>
                              <w:r w:rsidRPr="002F4361">
                                <w:t>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95FF" id="Group 12" o:spid="_x0000_s1026" style="position:absolute;margin-left:173pt;margin-top:16.45pt;width:444.75pt;height:77.2pt;z-index:251652096;mso-position-horizontal-relative:page;mso-position-vertical-relative:page" coordorigin="1674,1080" coordsize="8895,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" o:allowincell="f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1748;top:1080;width:8745;height:1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" filled="t" fillcolor="#f79646 [3209]" stroked="f" strokecolor="#c90">
                  <v:fill opacity="26214f"/>
                  <v:stroke opacity="41891f"/>
                </v:shape>
                <v:shape id="AutoShape 7" o:spid="_x0000_s1028" type="#_x0000_t186" style="position:absolute;left:1674;top:1254;width:8895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" filled="t" fillcolor="white [3212]" strokecolor="#333">
                  <v:fill opacity="42662f"/>
                  <v:stroke dashstyle="1 1" endcap="round"/>
                  <v:textbox inset="0,0,0,0">
                    <w:txbxContent>
                      <w:p w14:paraId="72D88561" w14:textId="77777777" w:rsidR="00305B97" w:rsidRPr="00F8245A" w:rsidRDefault="00305B97" w:rsidP="00AD70F5">
                        <w:pPr>
                          <w:pStyle w:val="Title1"/>
                        </w:pPr>
                        <w:r w:rsidRPr="00F8245A">
                          <w:t>T</w:t>
                        </w:r>
                        <w:r w:rsidRPr="00AD70F5">
                          <w:t xml:space="preserve">O </w:t>
                        </w:r>
                        <w:r w:rsidRPr="00F8245A">
                          <w:t xml:space="preserve">DO </w:t>
                        </w:r>
                        <w:r w:rsidRPr="002F4361">
                          <w:t>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0EDF57C" w14:textId="03EF749D" w:rsidR="00F61782" w:rsidRDefault="00F61782"/>
    <w:p w14:paraId="14594C75" w14:textId="40D6D86E" w:rsidR="00F61782" w:rsidRDefault="00F61782"/>
    <w:p w14:paraId="0D39C915" w14:textId="7CE3EB4A" w:rsidR="00F61782" w:rsidRDefault="00F61782"/>
    <w:p w14:paraId="4EC66CB8" w14:textId="2D45ABFB" w:rsidR="00F61782" w:rsidRDefault="00F61782"/>
    <w:p w14:paraId="64E38D8E" w14:textId="77777777" w:rsidR="00F61782" w:rsidRPr="001A40CB" w:rsidRDefault="00F61782"/>
    <w:tbl>
      <w:tblPr>
        <w:tblStyle w:val="GridTable1Light"/>
        <w:tblW w:w="5540" w:type="pct"/>
        <w:tblLayout w:type="fixed"/>
        <w:tblLook w:val="01E0" w:firstRow="1" w:lastRow="1" w:firstColumn="1" w:lastColumn="1" w:noHBand="0" w:noVBand="0"/>
      </w:tblPr>
      <w:tblGrid>
        <w:gridCol w:w="1167"/>
        <w:gridCol w:w="1094"/>
        <w:gridCol w:w="4115"/>
        <w:gridCol w:w="896"/>
        <w:gridCol w:w="985"/>
        <w:gridCol w:w="1429"/>
        <w:gridCol w:w="1341"/>
        <w:gridCol w:w="1030"/>
        <w:gridCol w:w="2458"/>
        <w:gridCol w:w="1429"/>
      </w:tblGrid>
      <w:tr w:rsidR="00675F53" w:rsidRPr="000317D8" w14:paraId="2225212A" w14:textId="5FC639F4" w:rsidTr="0067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7BC7F59" w14:textId="77777777" w:rsidR="00675F53" w:rsidRPr="00675F53" w:rsidRDefault="00675F53" w:rsidP="00675F53">
            <w:pPr>
              <w:pStyle w:val="Heading1"/>
              <w:ind w:left="-23"/>
              <w:outlineLvl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5F53">
              <w:rPr>
                <w:rFonts w:ascii="Calibri" w:hAnsi="Calibri" w:cs="Calibri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1094" w:type="dxa"/>
          </w:tcPr>
          <w:p w14:paraId="456E660E" w14:textId="77777777" w:rsidR="00675F53" w:rsidRPr="00675F53" w:rsidRDefault="00675F53" w:rsidP="00675F53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5F53">
              <w:rPr>
                <w:rFonts w:ascii="Calibri" w:hAnsi="Calibri" w:cs="Calibri"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5011" w:type="dxa"/>
            <w:gridSpan w:val="2"/>
            <w:vAlign w:val="center"/>
          </w:tcPr>
          <w:p w14:paraId="43FF92DE" w14:textId="64ACB0B7" w:rsidR="00675F53" w:rsidRPr="00675F53" w:rsidRDefault="00675F53" w:rsidP="00675F53">
            <w:pPr>
              <w:pStyle w:val="Heading1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5F53">
              <w:rPr>
                <w:rFonts w:ascii="Calibri" w:hAnsi="Calibri" w:cs="Calibri"/>
                <w:color w:val="auto"/>
                <w:sz w:val="24"/>
                <w:szCs w:val="24"/>
              </w:rPr>
              <w:t>what</w:t>
            </w:r>
          </w:p>
        </w:tc>
        <w:tc>
          <w:tcPr>
            <w:tcW w:w="985" w:type="dxa"/>
          </w:tcPr>
          <w:p w14:paraId="5634B818" w14:textId="41D5DBA5" w:rsidR="00675F53" w:rsidRPr="00675F53" w:rsidRDefault="00675F53" w:rsidP="00675F53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 w:rsidRPr="00675F53">
              <w:rPr>
                <w:rFonts w:ascii="Calibri" w:hAnsi="Calibri" w:cs="Calibri"/>
                <w:color w:val="auto"/>
                <w:sz w:val="24"/>
                <w:szCs w:val="24"/>
              </w:rPr>
              <w:t>check</w:t>
            </w:r>
          </w:p>
        </w:tc>
        <w:tc>
          <w:tcPr>
            <w:tcW w:w="6258" w:type="dxa"/>
            <w:gridSpan w:val="4"/>
          </w:tcPr>
          <w:p w14:paraId="4321898C" w14:textId="2E19AD15" w:rsidR="00675F53" w:rsidRPr="00675F53" w:rsidRDefault="00675F53" w:rsidP="00675F53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29" w:type="dxa"/>
          </w:tcPr>
          <w:p w14:paraId="52AA22D0" w14:textId="77777777" w:rsidR="00675F53" w:rsidRPr="000317D8" w:rsidRDefault="00675F53" w:rsidP="00675F53"/>
        </w:tc>
      </w:tr>
      <w:tr w:rsidR="00675F53" w:rsidRPr="000317D8" w14:paraId="462CC094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9"/>
            <w:shd w:val="clear" w:color="auto" w:fill="FFFF00"/>
            <w:vAlign w:val="center"/>
          </w:tcPr>
          <w:p w14:paraId="0378A3B3" w14:textId="2A43B15B" w:rsidR="00675F53" w:rsidRPr="00675F53" w:rsidRDefault="00675F53" w:rsidP="00675F53">
            <w:pPr>
              <w:tabs>
                <w:tab w:val="left" w:pos="2254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5F53">
              <w:rPr>
                <w:rFonts w:ascii="Calibri" w:hAnsi="Calibri" w:cs="Calibri"/>
                <w:sz w:val="20"/>
                <w:szCs w:val="20"/>
              </w:rPr>
              <w:t>REQUIREMENTS</w:t>
            </w:r>
          </w:p>
        </w:tc>
      </w:tr>
      <w:tr w:rsidR="00675F53" w:rsidRPr="000317D8" w14:paraId="3848D92C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F415ADE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947B73C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011" w:type="dxa"/>
            <w:gridSpan w:val="2"/>
            <w:vAlign w:val="center"/>
          </w:tcPr>
          <w:p w14:paraId="47B522DD" w14:textId="411F8BB1" w:rsidR="00675F53" w:rsidRPr="001433C6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use a JS library not covered in class?</w:t>
            </w:r>
          </w:p>
        </w:tc>
        <w:tc>
          <w:tcPr>
            <w:tcW w:w="985" w:type="dxa"/>
          </w:tcPr>
          <w:p w14:paraId="0B0761B6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8" w:type="dxa"/>
            <w:gridSpan w:val="4"/>
          </w:tcPr>
          <w:p w14:paraId="4A083793" w14:textId="289C55E0" w:rsidR="00675F53" w:rsidRPr="00675F53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675F53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The project is using chart.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j</w:t>
            </w:r>
            <w:r w:rsidRPr="00675F53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</w:t>
            </w:r>
          </w:p>
        </w:tc>
      </w:tr>
      <w:tr w:rsidR="00675F53" w:rsidRPr="000317D8" w14:paraId="0DF2426D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FA70A7C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649E62E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011" w:type="dxa"/>
            <w:gridSpan w:val="2"/>
            <w:vAlign w:val="center"/>
          </w:tcPr>
          <w:p w14:paraId="0408A06E" w14:textId="7D3FDAAE" w:rsidR="00675F53" w:rsidRPr="001433C6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interactive visualizations?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985" w:type="dxa"/>
          </w:tcPr>
          <w:p w14:paraId="59FF5475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8" w:type="dxa"/>
            <w:gridSpan w:val="4"/>
          </w:tcPr>
          <w:p w14:paraId="34D296DC" w14:textId="491BE166" w:rsidR="00675F53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This project will have interactive visualization</w:t>
            </w:r>
          </w:p>
        </w:tc>
      </w:tr>
      <w:tr w:rsidR="00675F53" w:rsidRPr="000317D8" w14:paraId="10BA4794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B3C330B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F7EEF01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011" w:type="dxa"/>
            <w:gridSpan w:val="2"/>
            <w:vAlign w:val="center"/>
          </w:tcPr>
          <w:p w14:paraId="74CF5FAA" w14:textId="314B8A2D" w:rsidR="00675F53" w:rsidRPr="001433C6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minimum 3 views?</w:t>
            </w:r>
          </w:p>
        </w:tc>
        <w:tc>
          <w:tcPr>
            <w:tcW w:w="985" w:type="dxa"/>
          </w:tcPr>
          <w:p w14:paraId="5295ED60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8" w:type="dxa"/>
            <w:gridSpan w:val="4"/>
          </w:tcPr>
          <w:p w14:paraId="2FEC20FD" w14:textId="004C8421" w:rsidR="00675F53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Plan to deliver 7 still in progress some graphics</w:t>
            </w:r>
          </w:p>
        </w:tc>
      </w:tr>
      <w:tr w:rsidR="00675F53" w:rsidRPr="000317D8" w14:paraId="4D88E539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C5B58D8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76C10C4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011" w:type="dxa"/>
            <w:gridSpan w:val="2"/>
            <w:vAlign w:val="center"/>
          </w:tcPr>
          <w:p w14:paraId="6595A9EE" w14:textId="1CA00819" w:rsidR="00675F53" w:rsidRPr="001433C6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dataset have &gt;= 100 records</w:t>
            </w:r>
          </w:p>
        </w:tc>
        <w:tc>
          <w:tcPr>
            <w:tcW w:w="985" w:type="dxa"/>
          </w:tcPr>
          <w:p w14:paraId="39A4FFC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8" w:type="dxa"/>
            <w:gridSpan w:val="4"/>
          </w:tcPr>
          <w:p w14:paraId="56712442" w14:textId="552FF4B6" w:rsidR="00675F53" w:rsidRDefault="00675F53" w:rsidP="00675F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The dataset </w:t>
            </w:r>
            <w:proofErr w:type="gramStart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have</w:t>
            </w:r>
            <w:proofErr w:type="gramEnd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more than 22,000 record</w:t>
            </w:r>
          </w:p>
        </w:tc>
      </w:tr>
      <w:tr w:rsidR="00675F53" w:rsidRPr="000317D8" w14:paraId="2DDF2E73" w14:textId="77777777" w:rsidTr="00675F53">
        <w:trPr>
          <w:gridAfter w:val="1"/>
          <w:wAfter w:w="1429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A5292F6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CDCB17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011" w:type="dxa"/>
            <w:gridSpan w:val="2"/>
            <w:vAlign w:val="center"/>
          </w:tcPr>
          <w:p w14:paraId="25BC6A9F" w14:textId="28851B3C" w:rsidR="00675F53" w:rsidRPr="001433C6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Prepare presentation for 10 minutes.</w:t>
            </w:r>
          </w:p>
        </w:tc>
        <w:tc>
          <w:tcPr>
            <w:tcW w:w="985" w:type="dxa"/>
          </w:tcPr>
          <w:p w14:paraId="48530A10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58" w:type="dxa"/>
            <w:gridSpan w:val="4"/>
          </w:tcPr>
          <w:p w14:paraId="5BDFA58E" w14:textId="0DA554F0" w:rsidR="00675F53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 recommend to define how we are going to do it.</w:t>
            </w:r>
          </w:p>
        </w:tc>
      </w:tr>
      <w:tr w:rsidR="00675F53" w:rsidRPr="000317D8" w14:paraId="6F4C9F1C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5" w:type="dxa"/>
            <w:gridSpan w:val="9"/>
            <w:shd w:val="clear" w:color="auto" w:fill="FFFF00"/>
            <w:vAlign w:val="center"/>
          </w:tcPr>
          <w:p w14:paraId="6A44DFDA" w14:textId="32025B2C" w:rsidR="00675F53" w:rsidRPr="00675F53" w:rsidRDefault="00675F53" w:rsidP="00675F53">
            <w:pPr>
              <w:tabs>
                <w:tab w:val="left" w:pos="2254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75F53">
              <w:rPr>
                <w:rFonts w:ascii="Calibri" w:hAnsi="Calibri" w:cs="Calibri"/>
                <w:sz w:val="20"/>
                <w:szCs w:val="20"/>
              </w:rPr>
              <w:t>SCOPE PLAN AND RESOURCES</w:t>
            </w:r>
          </w:p>
        </w:tc>
      </w:tr>
      <w:tr w:rsidR="00675F53" w:rsidRPr="00675F53" w14:paraId="616112CA" w14:textId="77777777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shd w:val="clear" w:color="auto" w:fill="D9D9D9" w:themeFill="background1" w:themeFillShade="D9"/>
          </w:tcPr>
          <w:p w14:paraId="0BBCD8AE" w14:textId="65E06BC0" w:rsidR="00675F53" w:rsidRPr="00675F53" w:rsidRDefault="00675F53" w:rsidP="00675F53">
            <w:pPr>
              <w:rPr>
                <w:rFonts w:ascii="Calibri" w:hAnsi="Calibri" w:cs="Calibri"/>
                <w:sz w:val="20"/>
                <w:szCs w:val="20"/>
              </w:rPr>
            </w:pPr>
            <w:r w:rsidRPr="00675F53">
              <w:rPr>
                <w:rFonts w:ascii="Calibri" w:hAnsi="Calibri" w:cs="Calibri"/>
                <w:sz w:val="24"/>
              </w:rPr>
              <w:t>priority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14:paraId="66D12FD9" w14:textId="0B2802A3" w:rsidR="00675F53" w:rsidRPr="00675F53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DUE DATE</w:t>
            </w:r>
          </w:p>
        </w:tc>
        <w:tc>
          <w:tcPr>
            <w:tcW w:w="4115" w:type="dxa"/>
            <w:shd w:val="clear" w:color="auto" w:fill="D9D9D9" w:themeFill="background1" w:themeFillShade="D9"/>
          </w:tcPr>
          <w:p w14:paraId="02259138" w14:textId="3291EFCD" w:rsidR="00675F53" w:rsidRPr="00675F53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640CEB5" w14:textId="5DAD17BD" w:rsidR="00675F53" w:rsidRP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WHO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2F46ECE5" w14:textId="33B8B911" w:rsidR="00675F53" w:rsidRP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14:paraId="4EFAD067" w14:textId="366D8E34" w:rsidR="00675F53" w:rsidRP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LOGIC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719D6A3" w14:textId="2275DE0C" w:rsidR="00675F53" w:rsidRP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IN PROGRESS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54BEF2E" w14:textId="4D28F645" w:rsidR="00675F53" w:rsidRP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D9D9D9" w:themeFill="background1" w:themeFillShade="D9"/>
          </w:tcPr>
          <w:p w14:paraId="4D236185" w14:textId="19C9FCFB" w:rsidR="00675F53" w:rsidRPr="00675F53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</w:rPr>
              <w:t>COMMENT</w:t>
            </w:r>
          </w:p>
        </w:tc>
      </w:tr>
      <w:tr w:rsidR="00675F53" w:rsidRPr="000317D8" w14:paraId="5BD10438" w14:textId="78A6A502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5760E78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D15CCA4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4/4/2020</w:t>
            </w:r>
          </w:p>
        </w:tc>
        <w:tc>
          <w:tcPr>
            <w:tcW w:w="4115" w:type="dxa"/>
          </w:tcPr>
          <w:p w14:paraId="68586826" w14:textId="6DB083B8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Preliminary proposal and sel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0317D8">
              <w:rPr>
                <w:rFonts w:ascii="Calibri" w:hAnsi="Calibri" w:cs="Calibri"/>
                <w:sz w:val="20"/>
                <w:szCs w:val="20"/>
              </w:rPr>
              <w:t>ct a dataset</w:t>
            </w:r>
          </w:p>
        </w:tc>
        <w:tc>
          <w:tcPr>
            <w:tcW w:w="896" w:type="dxa"/>
            <w:vAlign w:val="center"/>
          </w:tcPr>
          <w:p w14:paraId="22A058F7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985" w:type="dxa"/>
            <w:vAlign w:val="center"/>
          </w:tcPr>
          <w:p w14:paraId="450A78B3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44CD46D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C81C96E" w14:textId="7D586CA4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1A1968AA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2C15462C" w14:textId="74530063" w:rsidR="00675F53" w:rsidRPr="001433C6" w:rsidRDefault="00675F53" w:rsidP="00675F53">
            <w:pPr>
              <w:tabs>
                <w:tab w:val="left" w:pos="2254"/>
              </w:tabs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675F53" w:rsidRPr="000317D8" w14:paraId="45EE0F85" w14:textId="4731D6FB" w:rsidTr="00445C55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C9BB69A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CB91F1D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4/7/2020</w:t>
            </w:r>
          </w:p>
        </w:tc>
        <w:tc>
          <w:tcPr>
            <w:tcW w:w="4115" w:type="dxa"/>
          </w:tcPr>
          <w:p w14:paraId="64EB8E66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Second Proposal with mock up Visuals</w:t>
            </w:r>
          </w:p>
        </w:tc>
        <w:tc>
          <w:tcPr>
            <w:tcW w:w="896" w:type="dxa"/>
            <w:vAlign w:val="center"/>
          </w:tcPr>
          <w:p w14:paraId="3BC2CA6D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14:paraId="51800662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ED2DDFF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FFC000"/>
            <w:vAlign w:val="center"/>
          </w:tcPr>
          <w:p w14:paraId="3ADC9C9A" w14:textId="46E58F3A" w:rsidR="00675F53" w:rsidRPr="001433C6" w:rsidRDefault="00F37CBC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tcW w:w="1030" w:type="dxa"/>
            <w:vAlign w:val="center"/>
          </w:tcPr>
          <w:p w14:paraId="3C709417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5E114295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04E9DB34" w14:textId="57344171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58D64100" w14:textId="3D69770B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094" w:type="dxa"/>
          </w:tcPr>
          <w:p w14:paraId="2E88751E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3920D4B9" w14:textId="77777777" w:rsidR="00675F53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ETL on CSV file</w:t>
            </w:r>
          </w:p>
          <w:p w14:paraId="4401CAC0" w14:textId="31E7D62D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Write the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jupyter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notebook with observations of the process used.</w:t>
            </w:r>
          </w:p>
        </w:tc>
        <w:tc>
          <w:tcPr>
            <w:tcW w:w="896" w:type="dxa"/>
            <w:vAlign w:val="center"/>
          </w:tcPr>
          <w:p w14:paraId="13CC1333" w14:textId="57201704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985" w:type="dxa"/>
            <w:vAlign w:val="center"/>
          </w:tcPr>
          <w:p w14:paraId="081F07F1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05E3E210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17095123" w14:textId="0A9B60F9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30" w:type="dxa"/>
            <w:vAlign w:val="center"/>
          </w:tcPr>
          <w:p w14:paraId="5B7A7BBD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0ABF7ACC" w14:textId="4E47EDC6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Complete</w:t>
            </w:r>
          </w:p>
        </w:tc>
      </w:tr>
      <w:tr w:rsidR="00675F53" w:rsidRPr="000317D8" w14:paraId="6DE3651A" w14:textId="6ED6A96A" w:rsidTr="00445C55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8B0FB1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E5BCCF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7F894449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Import CSV into Mongo DB</w:t>
            </w:r>
          </w:p>
        </w:tc>
        <w:tc>
          <w:tcPr>
            <w:tcW w:w="896" w:type="dxa"/>
            <w:vAlign w:val="center"/>
          </w:tcPr>
          <w:p w14:paraId="500DA4B9" w14:textId="0C2A0844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</w:t>
            </w:r>
          </w:p>
        </w:tc>
        <w:tc>
          <w:tcPr>
            <w:tcW w:w="985" w:type="dxa"/>
            <w:vAlign w:val="center"/>
          </w:tcPr>
          <w:p w14:paraId="39C507D5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2A7A9F43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36751EF4" w14:textId="12643CBB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46315700" w14:textId="15D19140" w:rsidR="00675F53" w:rsidRPr="001433C6" w:rsidRDefault="00F37CBC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048E5889" w14:textId="1E58DA05" w:rsidR="00445C55" w:rsidRDefault="00675F53" w:rsidP="00675F53">
            <w:pPr>
              <w:rPr>
                <w:rFonts w:ascii="Calibri" w:hAnsi="Calibri" w:cs="Calibri"/>
                <w:sz w:val="20"/>
                <w:szCs w:val="20"/>
                <w:shd w:val="clear" w:color="auto" w:fill="FFC000"/>
              </w:rPr>
            </w:pPr>
            <w:r w:rsidRPr="00445C55">
              <w:rPr>
                <w:rFonts w:ascii="Calibri" w:hAnsi="Calibri" w:cs="Calibri"/>
                <w:b w:val="0"/>
                <w:bCs w:val="0"/>
                <w:sz w:val="20"/>
                <w:szCs w:val="20"/>
                <w:shd w:val="clear" w:color="auto" w:fill="FFC000"/>
              </w:rPr>
              <w:t>Complete</w:t>
            </w:r>
            <w:r w:rsidR="00445C55">
              <w:rPr>
                <w:rFonts w:ascii="Calibri" w:hAnsi="Calibri" w:cs="Calibri"/>
                <w:b w:val="0"/>
                <w:bCs w:val="0"/>
                <w:sz w:val="20"/>
                <w:szCs w:val="20"/>
                <w:shd w:val="clear" w:color="auto" w:fill="FFC000"/>
              </w:rPr>
              <w:t xml:space="preserve"> </w:t>
            </w:r>
            <w:proofErr w:type="spellStart"/>
            <w:r w:rsidR="00445C55">
              <w:rPr>
                <w:rFonts w:ascii="Calibri" w:hAnsi="Calibri" w:cs="Calibri"/>
                <w:b w:val="0"/>
                <w:bCs w:val="0"/>
                <w:sz w:val="20"/>
                <w:szCs w:val="20"/>
                <w:shd w:val="clear" w:color="auto" w:fill="FFC000"/>
              </w:rPr>
              <w:t>developemnt</w:t>
            </w:r>
            <w:proofErr w:type="spellEnd"/>
          </w:p>
          <w:p w14:paraId="3C2E4863" w14:textId="4E38398C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5CE3E298" w14:textId="569BC1A0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7AA88F0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45427A4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5B81B138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Flask app to pull data from Mongo DB</w:t>
            </w:r>
          </w:p>
        </w:tc>
        <w:tc>
          <w:tcPr>
            <w:tcW w:w="896" w:type="dxa"/>
            <w:vAlign w:val="center"/>
          </w:tcPr>
          <w:p w14:paraId="197887E3" w14:textId="5F9491F2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Mike</w:t>
            </w:r>
          </w:p>
        </w:tc>
        <w:tc>
          <w:tcPr>
            <w:tcW w:w="985" w:type="dxa"/>
            <w:vAlign w:val="center"/>
          </w:tcPr>
          <w:p w14:paraId="2815C14E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7C18598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4001E170" w14:textId="3D3C9233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30" w:type="dxa"/>
            <w:vAlign w:val="center"/>
          </w:tcPr>
          <w:p w14:paraId="23325497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305FF1CA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445C55" w:rsidRPr="000317D8" w14:paraId="1DAEC6B0" w14:textId="77777777" w:rsidTr="00445C55">
        <w:trPr>
          <w:gridAfter w:val="1"/>
          <w:wAfter w:w="1429" w:type="dxa"/>
          <w:trHeight w:val="216"/>
        </w:trPr>
        <w:tc>
          <w:tcPr>
            <w:tcW w:w="1167" w:type="dxa"/>
          </w:tcPr>
          <w:p w14:paraId="0823A96A" w14:textId="77777777" w:rsidR="00445C55" w:rsidRPr="000317D8" w:rsidRDefault="00445C55" w:rsidP="00675F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B270C11" w14:textId="77777777" w:rsidR="00445C55" w:rsidRPr="000317D8" w:rsidRDefault="00445C55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06C9BD" w14:textId="2BE13E1F" w:rsidR="00445C55" w:rsidRPr="00445C55" w:rsidRDefault="00445C55" w:rsidP="00445C55">
            <w:pPr>
              <w:ind w:left="231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45C55">
              <w:rPr>
                <w:rFonts w:ascii="Calibri" w:hAnsi="Calibri" w:cs="Calibri"/>
                <w:i/>
                <w:iCs/>
                <w:sz w:val="20"/>
                <w:szCs w:val="20"/>
              </w:rPr>
              <w:t>Test integration logic and html</w:t>
            </w:r>
          </w:p>
        </w:tc>
        <w:tc>
          <w:tcPr>
            <w:tcW w:w="896" w:type="dxa"/>
            <w:vAlign w:val="center"/>
          </w:tcPr>
          <w:p w14:paraId="1375F7CF" w14:textId="7C4B0E9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985" w:type="dxa"/>
            <w:vAlign w:val="center"/>
          </w:tcPr>
          <w:p w14:paraId="2FB070C1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1EE26A91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6F1EF6F8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11F56E13" w14:textId="77777777" w:rsidR="00445C55" w:rsidRPr="001433C6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58" w:type="dxa"/>
          </w:tcPr>
          <w:p w14:paraId="0F8C8AA0" w14:textId="5E04989C" w:rsidR="00445C55" w:rsidRPr="001433C6" w:rsidRDefault="00445C55" w:rsidP="00675F53">
            <w:pPr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  <w:shd w:val="clear" w:color="auto" w:fill="FFC000"/>
              </w:rPr>
              <w:t>Test is in progress with each of the logic and html</w:t>
            </w:r>
          </w:p>
        </w:tc>
      </w:tr>
      <w:tr w:rsidR="00445C55" w:rsidRPr="000317D8" w14:paraId="6AFAF177" w14:textId="77777777" w:rsidTr="00445C55">
        <w:trPr>
          <w:gridAfter w:val="1"/>
          <w:wAfter w:w="1429" w:type="dxa"/>
          <w:trHeight w:val="216"/>
        </w:trPr>
        <w:tc>
          <w:tcPr>
            <w:tcW w:w="1167" w:type="dxa"/>
          </w:tcPr>
          <w:p w14:paraId="073DA92A" w14:textId="77777777" w:rsidR="00445C55" w:rsidRPr="000317D8" w:rsidRDefault="00445C55" w:rsidP="00675F5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8F660E" w14:textId="77777777" w:rsidR="00445C55" w:rsidRPr="000317D8" w:rsidRDefault="00445C55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F4B10F7" w14:textId="75D6F0BA" w:rsidR="00445C55" w:rsidRPr="00445C55" w:rsidRDefault="00445C55" w:rsidP="00445C55">
            <w:pPr>
              <w:tabs>
                <w:tab w:val="left" w:pos="2467"/>
              </w:tabs>
              <w:ind w:left="231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45C55">
              <w:rPr>
                <w:rFonts w:ascii="Calibri" w:hAnsi="Calibri" w:cs="Calibri"/>
                <w:i/>
                <w:iCs/>
                <w:sz w:val="20"/>
                <w:szCs w:val="20"/>
              </w:rPr>
              <w:t>Deployment</w:t>
            </w:r>
          </w:p>
        </w:tc>
        <w:tc>
          <w:tcPr>
            <w:tcW w:w="896" w:type="dxa"/>
            <w:vAlign w:val="center"/>
          </w:tcPr>
          <w:p w14:paraId="4DD67A18" w14:textId="1E92642C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985" w:type="dxa"/>
            <w:vAlign w:val="center"/>
          </w:tcPr>
          <w:p w14:paraId="3816C48F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5C7F739F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0837427" w14:textId="77777777" w:rsidR="00445C55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6E0BCA64" w14:textId="77777777" w:rsidR="00445C55" w:rsidRPr="001433C6" w:rsidRDefault="00445C55" w:rsidP="00445C5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58" w:type="dxa"/>
          </w:tcPr>
          <w:p w14:paraId="55605071" w14:textId="77777777" w:rsidR="00445C55" w:rsidRPr="001433C6" w:rsidRDefault="00445C55" w:rsidP="00675F53">
            <w:pPr>
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3B46B1D8" w14:textId="6BCBA3FA" w:rsidTr="00445C55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D78D4D6" w14:textId="7D564926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high</w:t>
            </w:r>
          </w:p>
        </w:tc>
        <w:tc>
          <w:tcPr>
            <w:tcW w:w="1094" w:type="dxa"/>
          </w:tcPr>
          <w:p w14:paraId="0F89D3A3" w14:textId="6AD6C3DA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04/11</w:t>
            </w:r>
          </w:p>
        </w:tc>
        <w:tc>
          <w:tcPr>
            <w:tcW w:w="4115" w:type="dxa"/>
          </w:tcPr>
          <w:p w14:paraId="3588C90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Index.html for front end. CSS file</w:t>
            </w:r>
          </w:p>
        </w:tc>
        <w:tc>
          <w:tcPr>
            <w:tcW w:w="896" w:type="dxa"/>
            <w:vAlign w:val="center"/>
          </w:tcPr>
          <w:p w14:paraId="5B9560A5" w14:textId="29335722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985" w:type="dxa"/>
            <w:vAlign w:val="center"/>
          </w:tcPr>
          <w:p w14:paraId="1D0E71EA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426AB6B9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0CA975E2" w14:textId="362EF49B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030" w:type="dxa"/>
            <w:vAlign w:val="center"/>
          </w:tcPr>
          <w:p w14:paraId="5C1C0DB5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7E5EA69A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321C04F1" w14:textId="102A5AA8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2218430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AD8DB4F" w14:textId="32A8F563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</w:tcPr>
          <w:p w14:paraId="6C62568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JavaScript code to create and insert interactive visualizations</w:t>
            </w:r>
          </w:p>
        </w:tc>
        <w:tc>
          <w:tcPr>
            <w:tcW w:w="896" w:type="dxa"/>
            <w:vAlign w:val="center"/>
          </w:tcPr>
          <w:p w14:paraId="139EDB41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14:paraId="5B583397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38B354CA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504E0E79" w14:textId="12F0BDF0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5D8E2B32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43E4AA7C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50F93A8E" w14:textId="366D2D84" w:rsidTr="00445C55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7F65AFA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10D2953" w14:textId="39C0C095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</w:tcPr>
          <w:p w14:paraId="30F71C69" w14:textId="0681C850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Land page with aviation summary </w:t>
            </w:r>
          </w:p>
        </w:tc>
        <w:tc>
          <w:tcPr>
            <w:tcW w:w="896" w:type="dxa"/>
            <w:vAlign w:val="center"/>
          </w:tcPr>
          <w:p w14:paraId="1309B805" w14:textId="0942F6AB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985" w:type="dxa"/>
            <w:vAlign w:val="center"/>
          </w:tcPr>
          <w:p w14:paraId="1D5E833A" w14:textId="3F246A51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Index</w:t>
            </w:r>
          </w:p>
        </w:tc>
        <w:tc>
          <w:tcPr>
            <w:tcW w:w="1429" w:type="dxa"/>
            <w:vAlign w:val="center"/>
          </w:tcPr>
          <w:p w14:paraId="735BF3B5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76E5636B" w14:textId="52C8907D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5923E446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1577EBF6" w14:textId="0AEBA955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Write it at the end</w:t>
            </w:r>
          </w:p>
        </w:tc>
      </w:tr>
      <w:tr w:rsidR="00675F53" w:rsidRPr="000317D8" w14:paraId="62B8D174" w14:textId="34A3E907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4482D5C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000D8BE" w14:textId="54A386CF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</w:tcPr>
          <w:p w14:paraId="1B87E551" w14:textId="3B270316" w:rsidR="00675F53" w:rsidRPr="005E5484" w:rsidRDefault="00675F53" w:rsidP="00675F53">
            <w:pPr>
              <w:tabs>
                <w:tab w:val="left" w:pos="564"/>
              </w:tabs>
              <w:ind w:left="614" w:hanging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</w:pPr>
            <w:r w:rsidRPr="005E5484"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  <w:t>Find a photo or short video</w:t>
            </w:r>
          </w:p>
        </w:tc>
        <w:tc>
          <w:tcPr>
            <w:tcW w:w="896" w:type="dxa"/>
            <w:vAlign w:val="center"/>
          </w:tcPr>
          <w:p w14:paraId="4775044E" w14:textId="54CD18FC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985" w:type="dxa"/>
            <w:vAlign w:val="center"/>
          </w:tcPr>
          <w:p w14:paraId="34C737B5" w14:textId="772174FE" w:rsidR="00675F53" w:rsidRPr="001433C6" w:rsidRDefault="00675F53" w:rsidP="00445C55">
            <w:pPr>
              <w:tabs>
                <w:tab w:val="left" w:pos="10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Index</w:t>
            </w:r>
          </w:p>
        </w:tc>
        <w:tc>
          <w:tcPr>
            <w:tcW w:w="1429" w:type="dxa"/>
            <w:vAlign w:val="center"/>
          </w:tcPr>
          <w:p w14:paraId="2F11A119" w14:textId="54E4C9D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1341" w:type="dxa"/>
            <w:vAlign w:val="center"/>
          </w:tcPr>
          <w:p w14:paraId="6F3300CB" w14:textId="29A160F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12B2717F" w14:textId="06A25056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0F2F6EEA" w14:textId="48B3EF46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Something Nice</w:t>
            </w:r>
          </w:p>
        </w:tc>
      </w:tr>
      <w:tr w:rsidR="00675F53" w:rsidRPr="000317D8" w14:paraId="0A6EA7D5" w14:textId="77777777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AA2673D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35F7D9B" w14:textId="2077A7DD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</w:tcPr>
          <w:p w14:paraId="1162731C" w14:textId="3077F3E4" w:rsidR="00675F53" w:rsidRPr="005E5484" w:rsidRDefault="00675F53" w:rsidP="00675F53">
            <w:pPr>
              <w:tabs>
                <w:tab w:val="left" w:pos="552"/>
              </w:tabs>
              <w:ind w:left="5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</w:pPr>
            <w:r w:rsidRPr="005E5484"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  <w:t>Prepare architecture diagram</w:t>
            </w:r>
          </w:p>
        </w:tc>
        <w:tc>
          <w:tcPr>
            <w:tcW w:w="896" w:type="dxa"/>
            <w:vAlign w:val="center"/>
          </w:tcPr>
          <w:p w14:paraId="08E6BDCF" w14:textId="0A5BC5A5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985" w:type="dxa"/>
            <w:vAlign w:val="center"/>
          </w:tcPr>
          <w:p w14:paraId="170C705D" w14:textId="485F5681" w:rsidR="00675F53" w:rsidRDefault="00675F53" w:rsidP="00445C55">
            <w:pPr>
              <w:tabs>
                <w:tab w:val="left" w:pos="10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Index</w:t>
            </w:r>
          </w:p>
        </w:tc>
        <w:tc>
          <w:tcPr>
            <w:tcW w:w="1429" w:type="dxa"/>
            <w:vAlign w:val="center"/>
          </w:tcPr>
          <w:p w14:paraId="533F622C" w14:textId="7C4E4E09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pending</w:t>
            </w:r>
          </w:p>
        </w:tc>
        <w:tc>
          <w:tcPr>
            <w:tcW w:w="1341" w:type="dxa"/>
            <w:vAlign w:val="center"/>
          </w:tcPr>
          <w:p w14:paraId="41A60947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19BEB3B9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44018C42" w14:textId="77777777" w:rsidR="00675F53" w:rsidRDefault="00675F53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5F53" w:rsidRPr="000317D8" w14:paraId="0216DD33" w14:textId="77777777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5CD7D30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7488D60" w14:textId="296F9C02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</w:tcPr>
          <w:p w14:paraId="65648E4A" w14:textId="6946FE7C" w:rsidR="00675F53" w:rsidRPr="005E5484" w:rsidRDefault="00675F53" w:rsidP="00675F53">
            <w:pPr>
              <w:tabs>
                <w:tab w:val="left" w:pos="539"/>
              </w:tabs>
              <w:ind w:left="5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</w:pPr>
            <w:r w:rsidRPr="005E5484"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  <w:t>Prepare section team member</w:t>
            </w:r>
          </w:p>
        </w:tc>
        <w:tc>
          <w:tcPr>
            <w:tcW w:w="896" w:type="dxa"/>
            <w:vAlign w:val="center"/>
          </w:tcPr>
          <w:p w14:paraId="5DB394BB" w14:textId="63C09AEF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985" w:type="dxa"/>
            <w:vAlign w:val="center"/>
          </w:tcPr>
          <w:p w14:paraId="4D5DC0B2" w14:textId="140270CC" w:rsidR="00675F53" w:rsidRDefault="00675F53" w:rsidP="00445C55">
            <w:pPr>
              <w:tabs>
                <w:tab w:val="left" w:pos="10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Index</w:t>
            </w:r>
          </w:p>
        </w:tc>
        <w:tc>
          <w:tcPr>
            <w:tcW w:w="1429" w:type="dxa"/>
            <w:vAlign w:val="center"/>
          </w:tcPr>
          <w:p w14:paraId="20B642AF" w14:textId="45973ADB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pending</w:t>
            </w:r>
          </w:p>
        </w:tc>
        <w:tc>
          <w:tcPr>
            <w:tcW w:w="1341" w:type="dxa"/>
            <w:vAlign w:val="center"/>
          </w:tcPr>
          <w:p w14:paraId="0B28FB22" w14:textId="77777777" w:rsidR="00675F53" w:rsidRPr="001433C6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3E370CBC" w14:textId="77777777" w:rsidR="00675F53" w:rsidRDefault="00675F53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60F069C7" w14:textId="77777777" w:rsidR="00675F53" w:rsidRDefault="00675F53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5C55" w:rsidRPr="000317D8" w14:paraId="08232AA7" w14:textId="77777777" w:rsidTr="00445C55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F7E79EB" w14:textId="77777777" w:rsidR="00445C55" w:rsidRPr="000317D8" w:rsidRDefault="00445C55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21811F9" w14:textId="77777777" w:rsidR="00445C55" w:rsidRDefault="00445C55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507662FC" w14:textId="109EE5F8" w:rsidR="00445C55" w:rsidRPr="005E5484" w:rsidRDefault="00445C55" w:rsidP="00675F53">
            <w:pPr>
              <w:tabs>
                <w:tab w:val="left" w:pos="539"/>
              </w:tabs>
              <w:ind w:left="5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</w:pPr>
            <w:r>
              <w:rPr>
                <w:rFonts w:ascii="Calibri" w:hAnsi="Calibri" w:cs="Calibri"/>
                <w:color w:val="984806" w:themeColor="accent6" w:themeShade="80"/>
                <w:sz w:val="20"/>
                <w:szCs w:val="20"/>
              </w:rPr>
              <w:t>Prepare scope of the project or use proposal 2</w:t>
            </w:r>
          </w:p>
        </w:tc>
        <w:tc>
          <w:tcPr>
            <w:tcW w:w="896" w:type="dxa"/>
            <w:vAlign w:val="center"/>
          </w:tcPr>
          <w:p w14:paraId="68C03C1B" w14:textId="6F7296A8" w:rsidR="00445C55" w:rsidRDefault="00445C55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All</w:t>
            </w:r>
          </w:p>
        </w:tc>
        <w:tc>
          <w:tcPr>
            <w:tcW w:w="985" w:type="dxa"/>
            <w:vAlign w:val="center"/>
          </w:tcPr>
          <w:p w14:paraId="31CEBA7E" w14:textId="77777777" w:rsidR="00445C55" w:rsidRDefault="00445C55" w:rsidP="00445C55">
            <w:pPr>
              <w:tabs>
                <w:tab w:val="left" w:pos="107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vAlign w:val="center"/>
          </w:tcPr>
          <w:p w14:paraId="62D52FB7" w14:textId="77777777" w:rsidR="00445C55" w:rsidRDefault="00445C55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vAlign w:val="center"/>
          </w:tcPr>
          <w:p w14:paraId="2794654F" w14:textId="77777777" w:rsidR="00445C55" w:rsidRPr="001433C6" w:rsidRDefault="00445C55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02FF5BC6" w14:textId="24A02268" w:rsidR="00445C55" w:rsidRDefault="00445C55" w:rsidP="00445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197066C4" w14:textId="77777777" w:rsidR="00445C55" w:rsidRDefault="00445C55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5F53" w:rsidRPr="000317D8" w14:paraId="05BACA37" w14:textId="29BEB16B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7483172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79DC83E" w14:textId="78CDDB71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5B17C697" w14:textId="114C730E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Country map with markers show the accident city </w:t>
            </w:r>
            <w:proofErr w:type="spellStart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lat&amp;long</w:t>
            </w:r>
            <w:proofErr w:type="spellEnd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 add a paragraph with the observations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A2A876A" w14:textId="33423B0B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75FA4D7F" w14:textId="3DB46BA3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0C90C270" w14:textId="423F1B0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Logic1 or</w:t>
            </w:r>
          </w:p>
          <w:p w14:paraId="7D20000D" w14:textId="5DE48CDB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Location.js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0C99D151" w14:textId="525E0CDB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03FFC1CF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4E57F86C" w14:textId="77777777" w:rsidR="00675F53" w:rsidRDefault="00675F53" w:rsidP="00675F5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Aviation event by location</w:t>
            </w:r>
          </w:p>
          <w:p w14:paraId="13A9285F" w14:textId="3F8B42F5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Location.js</w:t>
            </w:r>
          </w:p>
        </w:tc>
      </w:tr>
      <w:tr w:rsidR="00675F53" w:rsidRPr="000317D8" w14:paraId="5974C728" w14:textId="5B7E7776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9EC534E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A44C170" w14:textId="5FB4D8F6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47D4A47B" w14:textId="637EA4CA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Different types of injuries each year by country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43B6D57B" w14:textId="2869317B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177A0AB3" w14:textId="47E83C59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Location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EC11DFC" w14:textId="7777777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Logic2 or</w:t>
            </w:r>
          </w:p>
          <w:p w14:paraId="059620AE" w14:textId="71C91ED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Line.js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58289E82" w14:textId="4FAEF266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2955BE5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1DB9D77D" w14:textId="629838DB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Different types of injuries each year by country</w:t>
            </w:r>
          </w:p>
        </w:tc>
      </w:tr>
      <w:tr w:rsidR="00675F53" w:rsidRPr="000317D8" w14:paraId="0AAF2118" w14:textId="7D8CA648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0092D68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B1FF3DB" w14:textId="007BBF90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03DAE2D1" w14:textId="4EF89CE7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Global heat map accident by year and add a paragraph with the observations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7F3C1F9F" w14:textId="1E74685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Michael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58A71F97" w14:textId="73B9635C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Time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82D1415" w14:textId="7777777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Logic3 or</w:t>
            </w:r>
          </w:p>
          <w:p w14:paraId="50A1F0CF" w14:textId="06EE8911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heatMap.js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409623B4" w14:textId="6B705CB8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5AE47D7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17D40A20" w14:textId="385AA51F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Global Heat Map Events </w:t>
            </w:r>
            <w:proofErr w:type="gramStart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By</w:t>
            </w:r>
            <w:proofErr w:type="gramEnd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Year</w:t>
            </w:r>
          </w:p>
        </w:tc>
      </w:tr>
      <w:tr w:rsidR="00675F53" w:rsidRPr="000317D8" w14:paraId="7F7B90A2" w14:textId="3C952BBE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B9552C8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A95C449" w14:textId="0C688034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4E97E149" w14:textId="14F32997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Bar chart of different type of injuries by year by month globally (New JS library</w:t>
            </w:r>
            <w:r w:rsidRPr="00E5381D">
              <w:rPr>
                <w:rFonts w:ascii="Calibri" w:hAnsi="Calibri" w:cs="Calibri"/>
                <w:i/>
                <w:iCs/>
                <w:sz w:val="20"/>
                <w:szCs w:val="20"/>
                <w:highlight w:val="yellow"/>
              </w:rPr>
              <w:t>, chart.js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) and add a paragraph with the observations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3AA9346" w14:textId="181B8EF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Edith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593887B9" w14:textId="27747DAB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Time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324CDBDD" w14:textId="7777777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Logic4.js or </w:t>
            </w:r>
          </w:p>
          <w:p w14:paraId="6C05F1F0" w14:textId="3B1A1C6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BarChart.js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31E0B188" w14:textId="6FA019AD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140784BA" w14:textId="37D20F3D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41BBE1C1" w14:textId="2C3E5B49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Type of Injury by year</w:t>
            </w:r>
          </w:p>
        </w:tc>
      </w:tr>
      <w:tr w:rsidR="00675F53" w:rsidRPr="000317D8" w14:paraId="7861F15B" w14:textId="5FD078C3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268987A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1AE6373" w14:textId="200B1200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5A2A1887" w14:textId="4D858E73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Aviation accident bar charts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(by Maker and </w:t>
            </w:r>
            <w:proofErr w:type="gramStart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Model) </w:t>
            </w: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</w:t>
            </w:r>
            <w:proofErr w:type="gramEnd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add a paragraph with the observations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1BFBE683" w14:textId="4398637E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2740F79" w14:textId="0AB2CA5F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419FD3AA" w14:textId="7E342D8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Logic5 or Model.js or Maker.js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29C6DF8C" w14:textId="3B1F7A33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4D7ABAE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5BB5ADE6" w14:textId="56239DDE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Events </w:t>
            </w:r>
            <w:proofErr w:type="gramStart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By</w:t>
            </w:r>
            <w:proofErr w:type="gramEnd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Model and Maker per Year</w:t>
            </w:r>
          </w:p>
        </w:tc>
      </w:tr>
      <w:tr w:rsidR="00675F53" w:rsidRPr="000317D8" w14:paraId="23DA6E6E" w14:textId="63DD4152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0753967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C27FC50" w14:textId="63BE4BEF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75073F02" w14:textId="1E4AFCE5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Chart Waterfall chart for Broad phase flight versus total injuries and add a paragraph with the observations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3209278A" w14:textId="17AAC3DE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Tosh</w:t>
            </w:r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559A8213" w14:textId="2A27B52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Phase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1960BFDF" w14:textId="766EF17F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Logic6 or broadPhse.js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243E9DB2" w14:textId="2B87F222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113470DC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3A1FCECA" w14:textId="71475E28" w:rsidR="00675F53" w:rsidRPr="001433C6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Event by Broad Phase of Flight</w:t>
            </w:r>
          </w:p>
        </w:tc>
      </w:tr>
      <w:tr w:rsidR="00675F53" w:rsidRPr="000317D8" w14:paraId="31195D2A" w14:textId="77777777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BC56175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E38AC4F" w14:textId="30AF232E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04/17</w:t>
            </w:r>
          </w:p>
        </w:tc>
        <w:tc>
          <w:tcPr>
            <w:tcW w:w="4115" w:type="dxa"/>
            <w:shd w:val="clear" w:color="auto" w:fill="F2F2F2" w:themeFill="background1" w:themeFillShade="F2"/>
          </w:tcPr>
          <w:p w14:paraId="2F370E45" w14:textId="49E572F7" w:rsidR="00675F53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Chart </w:t>
            </w:r>
            <w:proofErr w:type="spellStart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>Time_Keeps_On_Ticking</w:t>
            </w:r>
            <w:proofErr w:type="spellEnd"/>
            <w:r w:rsidRPr="001433C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and write a paragraph with the results of the chart</w:t>
            </w:r>
          </w:p>
        </w:tc>
        <w:tc>
          <w:tcPr>
            <w:tcW w:w="896" w:type="dxa"/>
            <w:shd w:val="clear" w:color="auto" w:fill="F2F2F2" w:themeFill="background1" w:themeFillShade="F2"/>
            <w:vAlign w:val="center"/>
          </w:tcPr>
          <w:p w14:paraId="6E2B300D" w14:textId="0278485C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Jin</w:t>
            </w:r>
            <w:proofErr w:type="spellEnd"/>
          </w:p>
        </w:tc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09DF4B67" w14:textId="5FA317CF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About</w:t>
            </w:r>
          </w:p>
        </w:tc>
        <w:tc>
          <w:tcPr>
            <w:tcW w:w="1429" w:type="dxa"/>
            <w:shd w:val="clear" w:color="auto" w:fill="F2F2F2" w:themeFill="background1" w:themeFillShade="F2"/>
            <w:vAlign w:val="center"/>
          </w:tcPr>
          <w:p w14:paraId="565C5874" w14:textId="7BB6530E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Logic7 or ticking.js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2FBA3029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F2F2F2" w:themeFill="background1" w:themeFillShade="F2"/>
          </w:tcPr>
          <w:p w14:paraId="14D65C74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shd w:val="clear" w:color="auto" w:fill="F2F2F2" w:themeFill="background1" w:themeFillShade="F2"/>
            <w:vAlign w:val="center"/>
          </w:tcPr>
          <w:p w14:paraId="7EA59385" w14:textId="5D5B094C" w:rsidR="00675F53" w:rsidRPr="00FA706F" w:rsidRDefault="00675F53" w:rsidP="00675F53">
            <w:pPr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Time Keeps </w:t>
            </w:r>
            <w:proofErr w:type="gramStart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On</w:t>
            </w:r>
            <w:proofErr w:type="gramEnd"/>
            <w:r w:rsidRPr="00FA706F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Ticking</w:t>
            </w:r>
          </w:p>
        </w:tc>
      </w:tr>
      <w:tr w:rsidR="00675F53" w:rsidRPr="000317D8" w14:paraId="68682B60" w14:textId="77777777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480BF0F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2A2E594C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4F2490F3" w14:textId="77777777" w:rsidR="00675F53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896" w:type="dxa"/>
          </w:tcPr>
          <w:p w14:paraId="48D99A09" w14:textId="7777777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5EF72A5A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4B20ABCA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3F6B5034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12F0C358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3982C263" w14:textId="77777777" w:rsidR="00675F53" w:rsidRDefault="00675F53" w:rsidP="00675F5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75F53" w:rsidRPr="000317D8" w14:paraId="3CF0C037" w14:textId="77777777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BABEBFB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5D88AFE2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5FD057AD" w14:textId="16DAA7F7" w:rsidR="00675F53" w:rsidRPr="001433C6" w:rsidRDefault="00675F53" w:rsidP="00675F53">
            <w:pPr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896" w:type="dxa"/>
          </w:tcPr>
          <w:p w14:paraId="56C07B3C" w14:textId="77777777" w:rsidR="00675F53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0E3C1C8A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2F0841A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3144A283" w14:textId="2FAD865C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311B3CC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7CF7792D" w14:textId="5D6A6FC4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12FC3FCC" w14:textId="714CF9B7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41E5060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9FE25FB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4603BD04" w14:textId="7264063D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use a JS library not covered in class?</w:t>
            </w:r>
          </w:p>
        </w:tc>
        <w:tc>
          <w:tcPr>
            <w:tcW w:w="896" w:type="dxa"/>
          </w:tcPr>
          <w:p w14:paraId="18770A16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5C5A6D69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3E21C839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29CABA59" w14:textId="6ACC63E9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615B9F54" w14:textId="55BF2C70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3114D59F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0C514542" w14:textId="0753FD39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72282642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950B82D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78B6561C" w14:textId="512088BC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interactive visualizations?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0612601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4F3BDC6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0E047E85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09FE20C4" w14:textId="310AFFCF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753BA5B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3C26199F" w14:textId="682A770D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1433C6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This project will have interactive visualization</w:t>
            </w:r>
          </w:p>
        </w:tc>
      </w:tr>
      <w:tr w:rsidR="00675F53" w:rsidRPr="000317D8" w14:paraId="3F767901" w14:textId="1CB1BF28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4DABE7C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6CA55C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4B4A0FCE" w14:textId="402616FF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project have minimum 3 views?</w:t>
            </w:r>
          </w:p>
        </w:tc>
        <w:tc>
          <w:tcPr>
            <w:tcW w:w="896" w:type="dxa"/>
          </w:tcPr>
          <w:p w14:paraId="734D418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33346FE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23E897D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75D8B7C1" w14:textId="5D767162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160E58EF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69FF2590" w14:textId="104D1659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675F53" w:rsidRPr="000317D8" w14:paraId="33D26A1B" w14:textId="7C5102D0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F0CED56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DF9CB24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22F3082F" w14:textId="785F0269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317D8">
              <w:rPr>
                <w:rFonts w:ascii="Calibri" w:hAnsi="Calibri" w:cs="Calibri"/>
                <w:sz w:val="20"/>
                <w:szCs w:val="20"/>
              </w:rPr>
              <w:t>Does dataset have &gt;= 100 records</w:t>
            </w:r>
          </w:p>
        </w:tc>
        <w:tc>
          <w:tcPr>
            <w:tcW w:w="896" w:type="dxa"/>
          </w:tcPr>
          <w:p w14:paraId="608DC053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613F206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610CF484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39181468" w14:textId="2D16DC4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6BD3B4F7" w14:textId="6FEC6B2E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433C6">
              <w:rPr>
                <w:rFonts w:ascii="Calibri" w:hAnsi="Calibri" w:cs="Calibri"/>
                <w:sz w:val="20"/>
                <w:szCs w:val="20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4AE5EF48" w14:textId="5BD8B96C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Yes</w:t>
            </w:r>
          </w:p>
        </w:tc>
      </w:tr>
      <w:tr w:rsidR="00675F53" w:rsidRPr="000317D8" w14:paraId="478C0BC8" w14:textId="72197199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A3D69BF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10E995C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781E1125" w14:textId="53D78D82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Prepare presentation for 10 minutes.</w:t>
            </w:r>
          </w:p>
        </w:tc>
        <w:tc>
          <w:tcPr>
            <w:tcW w:w="896" w:type="dxa"/>
          </w:tcPr>
          <w:p w14:paraId="3484B785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2992523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224E93F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6281458D" w14:textId="490D67A9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14562311" w14:textId="79145E29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5527EF9E" w14:textId="59F701F4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I recommend to define how we are going to do it.</w:t>
            </w:r>
          </w:p>
        </w:tc>
      </w:tr>
      <w:tr w:rsidR="00675F53" w:rsidRPr="000317D8" w14:paraId="2B4D6E6C" w14:textId="7820761C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2ACD1DE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AFC262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5650DE0A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14:paraId="77631C17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125209D3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7F04CC36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3039A53A" w14:textId="3B8F2ED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E847A1D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105FF7BA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7D810F03" w14:textId="4CAF4F3F" w:rsidTr="00675F53">
        <w:trPr>
          <w:gridAfter w:val="1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tcBorders>
              <w:bottom w:val="single" w:sz="4" w:space="0" w:color="999999" w:themeColor="text1" w:themeTint="66"/>
            </w:tcBorders>
          </w:tcPr>
          <w:p w14:paraId="5491EE70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bottom w:val="single" w:sz="4" w:space="0" w:color="999999" w:themeColor="text1" w:themeTint="66"/>
            </w:tcBorders>
          </w:tcPr>
          <w:p w14:paraId="7D752A48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  <w:tcBorders>
              <w:bottom w:val="single" w:sz="4" w:space="0" w:color="999999" w:themeColor="text1" w:themeTint="66"/>
            </w:tcBorders>
          </w:tcPr>
          <w:p w14:paraId="12E40611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  <w:tcBorders>
              <w:bottom w:val="single" w:sz="4" w:space="0" w:color="999999" w:themeColor="text1" w:themeTint="66"/>
            </w:tcBorders>
          </w:tcPr>
          <w:p w14:paraId="50C98208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single" w:sz="4" w:space="0" w:color="999999" w:themeColor="text1" w:themeTint="66"/>
            </w:tcBorders>
          </w:tcPr>
          <w:p w14:paraId="39CA0EA0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  <w:tcBorders>
              <w:bottom w:val="single" w:sz="4" w:space="0" w:color="999999" w:themeColor="text1" w:themeTint="66"/>
            </w:tcBorders>
          </w:tcPr>
          <w:p w14:paraId="0D6EC7BA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  <w:tcBorders>
              <w:bottom w:val="single" w:sz="4" w:space="0" w:color="999999" w:themeColor="text1" w:themeTint="66"/>
            </w:tcBorders>
          </w:tcPr>
          <w:p w14:paraId="5D8E4E29" w14:textId="761B3936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  <w:tcBorders>
              <w:bottom w:val="single" w:sz="4" w:space="0" w:color="999999" w:themeColor="text1" w:themeTint="66"/>
            </w:tcBorders>
          </w:tcPr>
          <w:p w14:paraId="37597242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tcBorders>
              <w:bottom w:val="single" w:sz="4" w:space="0" w:color="999999" w:themeColor="text1" w:themeTint="66"/>
            </w:tcBorders>
          </w:tcPr>
          <w:p w14:paraId="7C7FF1F5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240C3E64" w14:textId="53724E8C" w:rsidTr="00675F53">
        <w:trPr>
          <w:gridAfter w:val="1"/>
          <w:wAfter w:w="1429" w:type="dxa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5B29D967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F86333C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A687771" w14:textId="77777777" w:rsidR="00675F53" w:rsidRPr="000317D8" w:rsidRDefault="00675F53" w:rsidP="0067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96" w:type="dxa"/>
          </w:tcPr>
          <w:p w14:paraId="64BADA3A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85" w:type="dxa"/>
          </w:tcPr>
          <w:p w14:paraId="6AFC9020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29" w:type="dxa"/>
          </w:tcPr>
          <w:p w14:paraId="4F072710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1" w:type="dxa"/>
          </w:tcPr>
          <w:p w14:paraId="6F52DB67" w14:textId="6DF0EED4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0" w:type="dxa"/>
          </w:tcPr>
          <w:p w14:paraId="58B7F3AE" w14:textId="77777777" w:rsidR="00675F53" w:rsidRPr="001433C6" w:rsidRDefault="00675F53" w:rsidP="00675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</w:tcPr>
          <w:p w14:paraId="633C2527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  <w:tr w:rsidR="00675F53" w:rsidRPr="000317D8" w14:paraId="269520D9" w14:textId="156A3046" w:rsidTr="00675F53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1429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  <w:tcBorders>
              <w:top w:val="single" w:sz="4" w:space="0" w:color="999999" w:themeColor="text1" w:themeTint="66"/>
            </w:tcBorders>
          </w:tcPr>
          <w:p w14:paraId="07BA250A" w14:textId="77777777" w:rsidR="00675F53" w:rsidRPr="000317D8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999999" w:themeColor="text1" w:themeTint="66"/>
            </w:tcBorders>
          </w:tcPr>
          <w:p w14:paraId="0B2BB5CC" w14:textId="77777777" w:rsidR="00675F53" w:rsidRPr="000317D8" w:rsidRDefault="00675F53" w:rsidP="00675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15" w:type="dxa"/>
            <w:tcBorders>
              <w:top w:val="single" w:sz="4" w:space="0" w:color="999999" w:themeColor="text1" w:themeTint="66"/>
            </w:tcBorders>
          </w:tcPr>
          <w:p w14:paraId="26E9F953" w14:textId="77777777" w:rsidR="00675F53" w:rsidRPr="000317D8" w:rsidRDefault="00675F53" w:rsidP="00675F5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999999" w:themeColor="text1" w:themeTint="66"/>
            </w:tcBorders>
          </w:tcPr>
          <w:p w14:paraId="790EB10D" w14:textId="77777777" w:rsidR="00675F53" w:rsidRPr="001433C6" w:rsidRDefault="00675F53" w:rsidP="00675F5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999999" w:themeColor="text1" w:themeTint="66"/>
            </w:tcBorders>
          </w:tcPr>
          <w:p w14:paraId="7B96236E" w14:textId="77777777" w:rsidR="00675F53" w:rsidRPr="001433C6" w:rsidRDefault="00675F53" w:rsidP="00675F5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999999" w:themeColor="text1" w:themeTint="66"/>
            </w:tcBorders>
          </w:tcPr>
          <w:p w14:paraId="200ADEFF" w14:textId="77777777" w:rsidR="00675F53" w:rsidRPr="001433C6" w:rsidRDefault="00675F53" w:rsidP="00675F5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single" w:sz="4" w:space="0" w:color="999999" w:themeColor="text1" w:themeTint="66"/>
            </w:tcBorders>
          </w:tcPr>
          <w:p w14:paraId="43AB4000" w14:textId="607267F4" w:rsidR="00675F53" w:rsidRPr="001433C6" w:rsidRDefault="00675F53" w:rsidP="00675F5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4" w:space="0" w:color="999999" w:themeColor="text1" w:themeTint="66"/>
            </w:tcBorders>
          </w:tcPr>
          <w:p w14:paraId="1BC318A5" w14:textId="77777777" w:rsidR="00675F53" w:rsidRPr="001433C6" w:rsidRDefault="00675F53" w:rsidP="00675F5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8" w:type="dxa"/>
            <w:tcBorders>
              <w:top w:val="single" w:sz="4" w:space="0" w:color="999999" w:themeColor="text1" w:themeTint="66"/>
            </w:tcBorders>
          </w:tcPr>
          <w:p w14:paraId="25CA9E82" w14:textId="77777777" w:rsidR="00675F53" w:rsidRPr="001433C6" w:rsidRDefault="00675F53" w:rsidP="00675F5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</w:tc>
      </w:tr>
    </w:tbl>
    <w:p w14:paraId="0F5EA2E3" w14:textId="68265F3F" w:rsidR="000317D8" w:rsidRPr="000317D8" w:rsidRDefault="000317D8">
      <w:pPr>
        <w:rPr>
          <w:rFonts w:ascii="Calibri" w:hAnsi="Calibri" w:cs="Calibri"/>
          <w:sz w:val="20"/>
          <w:szCs w:val="20"/>
        </w:rPr>
      </w:pPr>
    </w:p>
    <w:p w14:paraId="2320E5C8" w14:textId="401BE0BB" w:rsidR="000317D8" w:rsidRDefault="000317D8"/>
    <w:tbl>
      <w:tblPr>
        <w:tblStyle w:val="GridTable1Light"/>
        <w:tblW w:w="8370" w:type="dxa"/>
        <w:tblInd w:w="1818" w:type="dxa"/>
        <w:tblLook w:val="0600" w:firstRow="0" w:lastRow="0" w:firstColumn="0" w:lastColumn="0" w:noHBand="1" w:noVBand="1"/>
      </w:tblPr>
      <w:tblGrid>
        <w:gridCol w:w="2790"/>
        <w:gridCol w:w="2790"/>
        <w:gridCol w:w="2790"/>
      </w:tblGrid>
      <w:tr w:rsidR="00140FC6" w:rsidRPr="00140FC6" w14:paraId="3AAACFF2" w14:textId="1E7FF49D" w:rsidTr="00140FC6">
        <w:trPr>
          <w:trHeight w:val="315"/>
        </w:trPr>
        <w:tc>
          <w:tcPr>
            <w:tcW w:w="2790" w:type="dxa"/>
            <w:hideMark/>
          </w:tcPr>
          <w:p w14:paraId="4ED0C88E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Team Members</w:t>
            </w:r>
          </w:p>
        </w:tc>
        <w:tc>
          <w:tcPr>
            <w:tcW w:w="2790" w:type="dxa"/>
          </w:tcPr>
          <w:p w14:paraId="25D12FF9" w14:textId="672DF49A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Presentation Time</w:t>
            </w:r>
          </w:p>
        </w:tc>
        <w:tc>
          <w:tcPr>
            <w:tcW w:w="2790" w:type="dxa"/>
          </w:tcPr>
          <w:p w14:paraId="2DD7F2BE" w14:textId="3FEB3642" w:rsidR="00140FC6" w:rsidRPr="00140FC6" w:rsidRDefault="00140FC6" w:rsidP="00140FC6">
            <w:pPr>
              <w:textAlignment w:val="center"/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</w:pPr>
            <w:r>
              <w:rPr>
                <w:rFonts w:ascii="Roboto" w:hAnsi="Roboto" w:cs="Arial"/>
                <w:b/>
                <w:bCs/>
                <w:color w:val="000000"/>
                <w:kern w:val="24"/>
                <w:sz w:val="24"/>
              </w:rPr>
              <w:t>Slide #</w:t>
            </w:r>
          </w:p>
        </w:tc>
      </w:tr>
      <w:tr w:rsidR="00140FC6" w:rsidRPr="00140FC6" w14:paraId="5FE328F1" w14:textId="50883658" w:rsidTr="00140FC6">
        <w:trPr>
          <w:trHeight w:val="315"/>
        </w:trPr>
        <w:tc>
          <w:tcPr>
            <w:tcW w:w="2790" w:type="dxa"/>
            <w:hideMark/>
          </w:tcPr>
          <w:p w14:paraId="45F84105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Daniel Murchison</w:t>
            </w:r>
          </w:p>
        </w:tc>
        <w:tc>
          <w:tcPr>
            <w:tcW w:w="2790" w:type="dxa"/>
          </w:tcPr>
          <w:p w14:paraId="1AE9BE8F" w14:textId="13A84A8C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1499A736" w14:textId="74097D90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1996CCCB" w14:textId="65B082E7" w:rsidTr="00140FC6">
        <w:trPr>
          <w:trHeight w:val="315"/>
        </w:trPr>
        <w:tc>
          <w:tcPr>
            <w:tcW w:w="2790" w:type="dxa"/>
            <w:hideMark/>
          </w:tcPr>
          <w:p w14:paraId="28A6945F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 xml:space="preserve">Edith Jimenez Mendez </w:t>
            </w:r>
          </w:p>
        </w:tc>
        <w:tc>
          <w:tcPr>
            <w:tcW w:w="2790" w:type="dxa"/>
          </w:tcPr>
          <w:p w14:paraId="7E60194E" w14:textId="5D54FDBA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3F9AD247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7FD79153" w14:textId="3181B906" w:rsidTr="00140FC6">
        <w:trPr>
          <w:trHeight w:val="315"/>
        </w:trPr>
        <w:tc>
          <w:tcPr>
            <w:tcW w:w="2790" w:type="dxa"/>
            <w:hideMark/>
          </w:tcPr>
          <w:p w14:paraId="493B37C6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Jin</w:t>
            </w:r>
            <w:proofErr w:type="spellEnd"/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 xml:space="preserve"> Dai</w:t>
            </w:r>
          </w:p>
        </w:tc>
        <w:tc>
          <w:tcPr>
            <w:tcW w:w="2790" w:type="dxa"/>
          </w:tcPr>
          <w:p w14:paraId="719AA003" w14:textId="2096B345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8A3DCBE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6EDE8275" w14:textId="21583C64" w:rsidTr="00140FC6">
        <w:trPr>
          <w:trHeight w:val="315"/>
        </w:trPr>
        <w:tc>
          <w:tcPr>
            <w:tcW w:w="2790" w:type="dxa"/>
            <w:hideMark/>
          </w:tcPr>
          <w:p w14:paraId="0BEF1AA9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Michael Gonzalez</w:t>
            </w:r>
          </w:p>
        </w:tc>
        <w:tc>
          <w:tcPr>
            <w:tcW w:w="2790" w:type="dxa"/>
          </w:tcPr>
          <w:p w14:paraId="246FC5CB" w14:textId="50682AB8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51119A39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  <w:tr w:rsidR="00140FC6" w:rsidRPr="00140FC6" w14:paraId="4E54091E" w14:textId="2B566B01" w:rsidTr="00140FC6">
        <w:trPr>
          <w:trHeight w:val="315"/>
        </w:trPr>
        <w:tc>
          <w:tcPr>
            <w:tcW w:w="2790" w:type="dxa"/>
            <w:hideMark/>
          </w:tcPr>
          <w:p w14:paraId="693FC421" w14:textId="77777777" w:rsidR="00140FC6" w:rsidRPr="00140FC6" w:rsidRDefault="00140FC6" w:rsidP="00140FC6">
            <w:pPr>
              <w:textAlignment w:val="center"/>
              <w:rPr>
                <w:rFonts w:ascii="Arial" w:hAnsi="Arial" w:cs="Arial"/>
                <w:sz w:val="36"/>
                <w:szCs w:val="36"/>
              </w:rPr>
            </w:pPr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 xml:space="preserve">Mike </w:t>
            </w:r>
            <w:proofErr w:type="spellStart"/>
            <w:r w:rsidRPr="00140FC6"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Sammis</w:t>
            </w:r>
            <w:proofErr w:type="spellEnd"/>
          </w:p>
        </w:tc>
        <w:tc>
          <w:tcPr>
            <w:tcW w:w="2790" w:type="dxa"/>
          </w:tcPr>
          <w:p w14:paraId="7B7DED06" w14:textId="473BA7B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  <w:r>
              <w:rPr>
                <w:rFonts w:ascii="Calibri" w:hAnsi="Calibri" w:cs="Calibri"/>
                <w:color w:val="000000" w:themeColor="dark1"/>
                <w:kern w:val="24"/>
                <w:sz w:val="24"/>
              </w:rPr>
              <w:t>2 minutes</w:t>
            </w:r>
          </w:p>
        </w:tc>
        <w:tc>
          <w:tcPr>
            <w:tcW w:w="2790" w:type="dxa"/>
          </w:tcPr>
          <w:p w14:paraId="2D53C73A" w14:textId="77777777" w:rsidR="00140FC6" w:rsidRPr="00140FC6" w:rsidRDefault="00140FC6" w:rsidP="00140FC6">
            <w:pPr>
              <w:textAlignment w:val="center"/>
              <w:rPr>
                <w:rFonts w:ascii="Calibri" w:hAnsi="Calibri" w:cs="Calibri"/>
                <w:color w:val="000000" w:themeColor="dark1"/>
                <w:kern w:val="24"/>
                <w:sz w:val="24"/>
              </w:rPr>
            </w:pPr>
          </w:p>
        </w:tc>
      </w:tr>
    </w:tbl>
    <w:p w14:paraId="54D026FF" w14:textId="5074E72B" w:rsidR="000317D8" w:rsidRDefault="000317D8"/>
    <w:p w14:paraId="2FD530FE" w14:textId="20C547FB" w:rsidR="000317D8" w:rsidRDefault="000317D8"/>
    <w:p w14:paraId="4B673B81" w14:textId="52629D1A" w:rsidR="000317D8" w:rsidRDefault="000317D8"/>
    <w:p w14:paraId="2C31D519" w14:textId="77777777" w:rsidR="000317D8" w:rsidRDefault="000317D8"/>
    <w:p w14:paraId="387F6D9C" w14:textId="77777777" w:rsidR="000317D8" w:rsidRDefault="000317D8"/>
    <w:sectPr w:rsidR="000317D8" w:rsidSect="00F617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FFCE" w14:textId="77777777" w:rsidR="000B491E" w:rsidRDefault="000B491E">
      <w:r>
        <w:separator/>
      </w:r>
    </w:p>
  </w:endnote>
  <w:endnote w:type="continuationSeparator" w:id="0">
    <w:p w14:paraId="1568703D" w14:textId="77777777" w:rsidR="000B491E" w:rsidRDefault="000B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4812C" w14:textId="77777777" w:rsidR="000B491E" w:rsidRDefault="000B491E">
      <w:r>
        <w:separator/>
      </w:r>
    </w:p>
  </w:footnote>
  <w:footnote w:type="continuationSeparator" w:id="0">
    <w:p w14:paraId="18AEC662" w14:textId="77777777" w:rsidR="000B491E" w:rsidRDefault="000B4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89"/>
    <w:rsid w:val="00007C1C"/>
    <w:rsid w:val="000317D8"/>
    <w:rsid w:val="00036CBE"/>
    <w:rsid w:val="0005132D"/>
    <w:rsid w:val="0006575E"/>
    <w:rsid w:val="000A3A65"/>
    <w:rsid w:val="000B491E"/>
    <w:rsid w:val="000B72E5"/>
    <w:rsid w:val="000C50D4"/>
    <w:rsid w:val="000D4544"/>
    <w:rsid w:val="00114EA3"/>
    <w:rsid w:val="00140FC6"/>
    <w:rsid w:val="001433C6"/>
    <w:rsid w:val="00161F42"/>
    <w:rsid w:val="00176F06"/>
    <w:rsid w:val="00186F1E"/>
    <w:rsid w:val="001A40CB"/>
    <w:rsid w:val="001F0211"/>
    <w:rsid w:val="001F3A52"/>
    <w:rsid w:val="0020297B"/>
    <w:rsid w:val="00203218"/>
    <w:rsid w:val="0021044F"/>
    <w:rsid w:val="00246CDE"/>
    <w:rsid w:val="00254D70"/>
    <w:rsid w:val="00291AC4"/>
    <w:rsid w:val="002C590F"/>
    <w:rsid w:val="002E22E8"/>
    <w:rsid w:val="002E54F9"/>
    <w:rsid w:val="002F25A2"/>
    <w:rsid w:val="002F4361"/>
    <w:rsid w:val="002F5831"/>
    <w:rsid w:val="0030183D"/>
    <w:rsid w:val="00305B97"/>
    <w:rsid w:val="0030730A"/>
    <w:rsid w:val="00312E68"/>
    <w:rsid w:val="0031430F"/>
    <w:rsid w:val="00353F5D"/>
    <w:rsid w:val="003A64A2"/>
    <w:rsid w:val="003C2551"/>
    <w:rsid w:val="003D5806"/>
    <w:rsid w:val="003E1B10"/>
    <w:rsid w:val="003E3310"/>
    <w:rsid w:val="003F1406"/>
    <w:rsid w:val="003F1951"/>
    <w:rsid w:val="00404797"/>
    <w:rsid w:val="004056C2"/>
    <w:rsid w:val="00410AB5"/>
    <w:rsid w:val="004244C4"/>
    <w:rsid w:val="00445C55"/>
    <w:rsid w:val="00462D57"/>
    <w:rsid w:val="00480789"/>
    <w:rsid w:val="004A02EC"/>
    <w:rsid w:val="004F0FCA"/>
    <w:rsid w:val="005031C2"/>
    <w:rsid w:val="0050626D"/>
    <w:rsid w:val="00507733"/>
    <w:rsid w:val="00546EAD"/>
    <w:rsid w:val="005554F4"/>
    <w:rsid w:val="00581442"/>
    <w:rsid w:val="005B64CE"/>
    <w:rsid w:val="005E5484"/>
    <w:rsid w:val="005F02C2"/>
    <w:rsid w:val="00612188"/>
    <w:rsid w:val="006734CD"/>
    <w:rsid w:val="00675F53"/>
    <w:rsid w:val="0069629C"/>
    <w:rsid w:val="006E12B8"/>
    <w:rsid w:val="00724925"/>
    <w:rsid w:val="0073743D"/>
    <w:rsid w:val="00771BFC"/>
    <w:rsid w:val="00782B75"/>
    <w:rsid w:val="007A3659"/>
    <w:rsid w:val="007B161B"/>
    <w:rsid w:val="007B4900"/>
    <w:rsid w:val="007E2732"/>
    <w:rsid w:val="007E55E4"/>
    <w:rsid w:val="0081534C"/>
    <w:rsid w:val="00857411"/>
    <w:rsid w:val="00877D72"/>
    <w:rsid w:val="00881414"/>
    <w:rsid w:val="0088391C"/>
    <w:rsid w:val="008916E3"/>
    <w:rsid w:val="008B534E"/>
    <w:rsid w:val="008B579C"/>
    <w:rsid w:val="008B66BC"/>
    <w:rsid w:val="0090520E"/>
    <w:rsid w:val="009232DC"/>
    <w:rsid w:val="00952809"/>
    <w:rsid w:val="009A368E"/>
    <w:rsid w:val="009A52F6"/>
    <w:rsid w:val="009B2BB2"/>
    <w:rsid w:val="009E7447"/>
    <w:rsid w:val="009F2E69"/>
    <w:rsid w:val="009F3937"/>
    <w:rsid w:val="00A7115B"/>
    <w:rsid w:val="00A8267A"/>
    <w:rsid w:val="00AD70F5"/>
    <w:rsid w:val="00B35D84"/>
    <w:rsid w:val="00B40E3E"/>
    <w:rsid w:val="00B929B0"/>
    <w:rsid w:val="00B94797"/>
    <w:rsid w:val="00BA419C"/>
    <w:rsid w:val="00BA78C0"/>
    <w:rsid w:val="00BB30E4"/>
    <w:rsid w:val="00C16CCE"/>
    <w:rsid w:val="00C70EBC"/>
    <w:rsid w:val="00CB6DC9"/>
    <w:rsid w:val="00CC23FA"/>
    <w:rsid w:val="00CD3BFF"/>
    <w:rsid w:val="00CF63D4"/>
    <w:rsid w:val="00D32B97"/>
    <w:rsid w:val="00D43C22"/>
    <w:rsid w:val="00D671BE"/>
    <w:rsid w:val="00D75334"/>
    <w:rsid w:val="00DE3D75"/>
    <w:rsid w:val="00DF774C"/>
    <w:rsid w:val="00E0262E"/>
    <w:rsid w:val="00E17099"/>
    <w:rsid w:val="00E2754D"/>
    <w:rsid w:val="00E40BED"/>
    <w:rsid w:val="00E5381D"/>
    <w:rsid w:val="00EA5E15"/>
    <w:rsid w:val="00ED03A3"/>
    <w:rsid w:val="00EE2820"/>
    <w:rsid w:val="00EF1C92"/>
    <w:rsid w:val="00F25EB5"/>
    <w:rsid w:val="00F35A3B"/>
    <w:rsid w:val="00F37CBC"/>
    <w:rsid w:val="00F4399F"/>
    <w:rsid w:val="00F5470E"/>
    <w:rsid w:val="00F61782"/>
    <w:rsid w:val="00F6581A"/>
    <w:rsid w:val="00F8245A"/>
    <w:rsid w:val="00F94C6B"/>
    <w:rsid w:val="00FA706F"/>
    <w:rsid w:val="00FB2FD4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."/>
  <w:listSeparator w:val=","/>
  <w14:docId w14:val="4FA6FF32"/>
  <w15:docId w15:val="{638E1120-8D2E-4A7D-96F6-931BB30F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0F5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305B97"/>
    <w:pPr>
      <w:jc w:val="center"/>
      <w:outlineLvl w:val="0"/>
    </w:pPr>
    <w:rPr>
      <w:rFonts w:asciiTheme="majorHAnsi" w:hAnsiTheme="majorHAnsi" w:cs="Arial"/>
      <w:caps/>
      <w:color w:val="4F6228" w:themeColor="accent3" w:themeShade="80"/>
      <w:sz w:val="16"/>
      <w:szCs w:val="32"/>
    </w:rPr>
  </w:style>
  <w:style w:type="paragraph" w:styleId="Heading2">
    <w:name w:val="heading 2"/>
    <w:basedOn w:val="Normal"/>
    <w:next w:val="Normal"/>
    <w:link w:val="Heading2Char"/>
    <w:qFormat/>
    <w:rsid w:val="00305B97"/>
    <w:pPr>
      <w:keepNext/>
      <w:jc w:val="center"/>
      <w:outlineLvl w:val="1"/>
    </w:pPr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A70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DF774C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305B97"/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customStyle="1" w:styleId="Title1">
    <w:name w:val="Title1"/>
    <w:autoRedefine/>
    <w:qFormat/>
    <w:rsid w:val="00AD70F5"/>
    <w:pPr>
      <w:jc w:val="center"/>
    </w:pPr>
    <w:rPr>
      <w:rFonts w:asciiTheme="majorHAnsi" w:hAnsiTheme="majorHAnsi" w:cs="Arial"/>
      <w:color w:val="4F6228" w:themeColor="accent3" w:themeShade="80"/>
      <w:spacing w:val="10"/>
      <w:w w:val="120"/>
      <w:sz w:val="96"/>
      <w:szCs w:val="120"/>
    </w:rPr>
  </w:style>
  <w:style w:type="paragraph" w:styleId="BalloonText">
    <w:name w:val="Balloon Text"/>
    <w:basedOn w:val="Normal"/>
    <w:semiHidden/>
    <w:rsid w:val="0090520E"/>
    <w:rPr>
      <w:rFonts w:ascii="Tahoma" w:hAnsi="Tahoma" w:cs="Tahoma"/>
      <w:sz w:val="16"/>
      <w:szCs w:val="16"/>
    </w:rPr>
  </w:style>
  <w:style w:type="table" w:styleId="GridTable1Light">
    <w:name w:val="Grid Table 1 Light"/>
    <w:basedOn w:val="TableNormal"/>
    <w:uiPriority w:val="46"/>
    <w:rsid w:val="00F617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433C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FA706F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To_do_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 Do List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730117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2011-12-21T18:29:00+00:00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1386442</Value>
      <Value>1386443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To do 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TP102806348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7BCAD0-C675-401E-8A2B-DAAC10DCBC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D024834A-03A6-4079-A24C-9A68BFC86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9BEF18-06A5-412C-A2CC-5F4D5C3A9A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To_do_list.dotx</Template>
  <TotalTime>47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Microsoft Corporation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Mike</dc:creator>
  <cp:lastModifiedBy>Edith Jimenez</cp:lastModifiedBy>
  <cp:revision>9</cp:revision>
  <cp:lastPrinted>2006-03-20T18:24:00Z</cp:lastPrinted>
  <dcterms:created xsi:type="dcterms:W3CDTF">2020-04-10T02:18:00Z</dcterms:created>
  <dcterms:modified xsi:type="dcterms:W3CDTF">2020-04-17T16:24:00Z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